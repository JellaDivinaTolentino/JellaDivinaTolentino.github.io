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5000"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16"/>
      </w:tblGrid>
      <w:tr w:rsidR="006C66E0" w14:paraId="52010A1F" w14:textId="77777777" w:rsidTr="006C66E0">
        <w:tc>
          <w:tcPr>
            <w:tcW w:w="2694" w:type="dxa"/>
            <w:shd w:val="clear" w:color="auto" w:fill="auto"/>
          </w:tcPr>
          <w:p w14:paraId="03D1CFC3" w14:textId="77777777" w:rsidR="00927723" w:rsidRPr="003F75C5" w:rsidRDefault="00927723" w:rsidP="00832674">
            <w:pPr>
              <w:spacing w:line="240" w:lineRule="auto"/>
              <w:rPr>
                <w:u w:val="double"/>
              </w:rPr>
            </w:pPr>
          </w:p>
        </w:tc>
        <w:tc>
          <w:tcPr>
            <w:tcW w:w="7026" w:type="dxa"/>
            <w:shd w:val="clear" w:color="auto" w:fill="auto"/>
            <w:tcMar>
              <w:bottom w:w="576" w:type="dxa"/>
            </w:tcMar>
          </w:tcPr>
          <w:p w14:paraId="231C107B" w14:textId="3783F163" w:rsidR="00F132C7" w:rsidRPr="00F132C7" w:rsidRDefault="00943A03" w:rsidP="00832674">
            <w:pPr>
              <w:pStyle w:val="Title"/>
            </w:pPr>
            <w:r>
              <w:t>Jella Tolentino</w:t>
            </w:r>
          </w:p>
          <w:p w14:paraId="06B111B5" w14:textId="617579B5" w:rsidR="00927723" w:rsidRPr="00943A03" w:rsidRDefault="00CB6AF4" w:rsidP="00832674">
            <w:pPr>
              <w:pStyle w:val="NoSpacing"/>
              <w:rPr>
                <w:sz w:val="16"/>
                <w:szCs w:val="16"/>
              </w:rPr>
            </w:pPr>
            <w:r>
              <w:rPr>
                <w:sz w:val="16"/>
                <w:szCs w:val="16"/>
              </w:rPr>
              <w:t>Makati City</w:t>
            </w:r>
            <w:r w:rsidR="006701BE">
              <w:rPr>
                <w:sz w:val="16"/>
                <w:szCs w:val="16"/>
              </w:rPr>
              <w:t>, Philippines</w:t>
            </w:r>
            <w:r w:rsidR="00927723" w:rsidRPr="00943A03">
              <w:rPr>
                <w:sz w:val="16"/>
                <w:szCs w:val="16"/>
              </w:rPr>
              <w:t> | </w:t>
            </w:r>
            <w:r w:rsidR="00927723" w:rsidRPr="00943A03">
              <w:rPr>
                <w:kern w:val="20"/>
                <w:sz w:val="16"/>
                <w:szCs w:val="16"/>
              </w:rPr>
              <w:t> </w:t>
            </w:r>
            <w:r w:rsidR="00943A03" w:rsidRPr="00943A03">
              <w:rPr>
                <w:sz w:val="16"/>
                <w:szCs w:val="16"/>
              </w:rPr>
              <w:t>jelladivinatolentino@gmail.com</w:t>
            </w:r>
            <w:r w:rsidR="00927723" w:rsidRPr="00943A03">
              <w:rPr>
                <w:sz w:val="16"/>
                <w:szCs w:val="16"/>
              </w:rPr>
              <w:t>  |  </w:t>
            </w:r>
            <w:r w:rsidR="00943A03" w:rsidRPr="00943A03">
              <w:rPr>
                <w:sz w:val="16"/>
                <w:szCs w:val="16"/>
              </w:rPr>
              <w:t>09475206032</w:t>
            </w:r>
          </w:p>
        </w:tc>
      </w:tr>
      <w:tr w:rsidR="006C66E0" w14:paraId="605AAF84" w14:textId="77777777" w:rsidTr="006C66E0">
        <w:tc>
          <w:tcPr>
            <w:tcW w:w="2694" w:type="dxa"/>
            <w:shd w:val="clear" w:color="auto" w:fill="auto"/>
          </w:tcPr>
          <w:p w14:paraId="0CEE180A" w14:textId="6A53F1D2" w:rsidR="00927723" w:rsidRDefault="00E3048C" w:rsidP="00832674">
            <w:pPr>
              <w:pStyle w:val="Heading1"/>
            </w:pPr>
            <w:r>
              <w:t>Personal Information</w:t>
            </w:r>
          </w:p>
        </w:tc>
        <w:tc>
          <w:tcPr>
            <w:tcW w:w="7026" w:type="dxa"/>
            <w:shd w:val="clear" w:color="auto" w:fill="auto"/>
          </w:tcPr>
          <w:p w14:paraId="31BF9A59" w14:textId="7C176C9A" w:rsidR="00DA09A0" w:rsidRDefault="00DA09A0" w:rsidP="0064668C">
            <w:pPr>
              <w:jc w:val="both"/>
            </w:pPr>
            <w:r w:rsidRPr="00DA09A0">
              <w:t xml:space="preserve">I am a highly proficient programmer with a high degree of knowledge in front-end / back-end development, quick learner, foodie, explorer and aspiring artist. I am currently taking up Masters in Information Systems from University of the Philippine's Open University. I am an expert in PHP, </w:t>
            </w:r>
            <w:proofErr w:type="spellStart"/>
            <w:r w:rsidRPr="00DA09A0">
              <w:t>Jquery</w:t>
            </w:r>
            <w:proofErr w:type="spellEnd"/>
            <w:r w:rsidRPr="00DA09A0">
              <w:t xml:space="preserve"> and </w:t>
            </w:r>
            <w:proofErr w:type="spellStart"/>
            <w:r w:rsidRPr="00DA09A0">
              <w:t>Javascript</w:t>
            </w:r>
            <w:proofErr w:type="spellEnd"/>
            <w:r w:rsidRPr="00DA09A0">
              <w:t xml:space="preserve"> and advanced knowledge in CSS and HTML. I am very fond with design and animation as well. Optimizing and debugging codes are one of the best things I do when it comes to programming due to the fact that I want everything to be well-organized. I also love spending time fixing every little detail of the program. I like to work with a team, because I believe that team work makes you do things faster and you'll learn from each other. I have way too many interest to name, but one of the things I want is to explore more of my creative side and make use of my imagination which might help me in my chosen field as well as my other interests in life. I work hard for things that to me are worth it and adds value to me, and I want to be surrounded by positive people.</w:t>
            </w:r>
          </w:p>
          <w:p w14:paraId="251CE3C4" w14:textId="2CC24BBB" w:rsidR="00CB6AF4" w:rsidRDefault="00CB6AF4" w:rsidP="00832674">
            <w:r>
              <w:t xml:space="preserve">Portfolio: </w:t>
            </w:r>
            <w:r w:rsidRPr="00E70801">
              <w:t>jelladivinatolentino.github.io</w:t>
            </w:r>
          </w:p>
        </w:tc>
      </w:tr>
      <w:tr w:rsidR="006C66E0" w14:paraId="27AC912C" w14:textId="77777777" w:rsidTr="006C66E0">
        <w:tc>
          <w:tcPr>
            <w:tcW w:w="2694" w:type="dxa"/>
            <w:shd w:val="clear" w:color="auto" w:fill="auto"/>
          </w:tcPr>
          <w:p w14:paraId="120C4894" w14:textId="63F2D68F" w:rsidR="00927723" w:rsidRDefault="006C5424" w:rsidP="00832674">
            <w:pPr>
              <w:pStyle w:val="Heading1"/>
            </w:pPr>
            <w:r>
              <w:t>Skills</w:t>
            </w:r>
          </w:p>
        </w:tc>
        <w:tc>
          <w:tcPr>
            <w:tcW w:w="7026" w:type="dxa"/>
            <w:shd w:val="clear" w:color="auto" w:fill="auto"/>
          </w:tcPr>
          <w:p w14:paraId="0D7BD250" w14:textId="4DCB6DFE" w:rsidR="00BF6443" w:rsidRDefault="00015D79" w:rsidP="00832674">
            <w:r>
              <w:t>PHP | HTM</w:t>
            </w:r>
            <w:r w:rsidR="00DB6857">
              <w:t xml:space="preserve">L | CSS | jQuery | </w:t>
            </w:r>
            <w:proofErr w:type="spellStart"/>
            <w:r w:rsidR="00DB6857">
              <w:t>Javascript</w:t>
            </w:r>
            <w:proofErr w:type="spellEnd"/>
            <w:r w:rsidR="00DB6857">
              <w:t xml:space="preserve"> </w:t>
            </w:r>
            <w:r w:rsidR="008E3F3E">
              <w:t>| Photoshop</w:t>
            </w:r>
          </w:p>
          <w:p w14:paraId="10479A1E" w14:textId="5DD308AA" w:rsidR="00DB6857" w:rsidRDefault="00DB6857" w:rsidP="00832674">
            <w:r>
              <w:t xml:space="preserve">Laravel </w:t>
            </w:r>
            <w:r w:rsidR="00C344D8">
              <w:t xml:space="preserve">5.6 </w:t>
            </w:r>
            <w:r>
              <w:t>| AngularJS</w:t>
            </w:r>
            <w:r w:rsidR="00A47F54">
              <w:t xml:space="preserve"> 1</w:t>
            </w:r>
            <w:r w:rsidR="004A1D34">
              <w:t xml:space="preserve"> | </w:t>
            </w:r>
            <w:proofErr w:type="spellStart"/>
            <w:r w:rsidR="004A1D34">
              <w:t>Yii</w:t>
            </w:r>
            <w:proofErr w:type="spellEnd"/>
            <w:r w:rsidR="004A1D34">
              <w:t xml:space="preserve"> Framework</w:t>
            </w:r>
          </w:p>
          <w:p w14:paraId="42942262" w14:textId="77777777" w:rsidR="00D6260D" w:rsidRDefault="00015D79" w:rsidP="00832674">
            <w:r>
              <w:t xml:space="preserve">MySQL | </w:t>
            </w:r>
            <w:r w:rsidR="003C724C">
              <w:t>MongoDB</w:t>
            </w:r>
          </w:p>
          <w:p w14:paraId="1674A47A" w14:textId="47F7DBCC" w:rsidR="00015D79" w:rsidRDefault="00417966" w:rsidP="00832674">
            <w:r>
              <w:t xml:space="preserve">Bitbucket | </w:t>
            </w:r>
            <w:proofErr w:type="spellStart"/>
            <w:r>
              <w:t>Github</w:t>
            </w:r>
            <w:proofErr w:type="spellEnd"/>
          </w:p>
          <w:p w14:paraId="2C7564EB" w14:textId="24632844" w:rsidR="00015D79" w:rsidRDefault="00354B9C" w:rsidP="00832674">
            <w:r>
              <w:t xml:space="preserve">Mac | </w:t>
            </w:r>
            <w:r w:rsidR="00256291">
              <w:t>Ubuntu</w:t>
            </w:r>
            <w:r w:rsidR="0064668C">
              <w:t xml:space="preserve"> | cPanel/WHM</w:t>
            </w:r>
          </w:p>
          <w:p w14:paraId="17761266" w14:textId="743C9AB6" w:rsidR="006922F4" w:rsidRDefault="006922F4" w:rsidP="00832674">
            <w:proofErr w:type="spellStart"/>
            <w:r>
              <w:t>Paypal</w:t>
            </w:r>
            <w:proofErr w:type="spellEnd"/>
            <w:r>
              <w:t xml:space="preserve"> Integration</w:t>
            </w:r>
          </w:p>
        </w:tc>
      </w:tr>
      <w:tr w:rsidR="006C66E0" w14:paraId="6C097DB3" w14:textId="77777777" w:rsidTr="006C66E0">
        <w:tc>
          <w:tcPr>
            <w:tcW w:w="2694" w:type="dxa"/>
            <w:shd w:val="clear" w:color="auto" w:fill="auto"/>
          </w:tcPr>
          <w:p w14:paraId="224A0EB7" w14:textId="19D32F7F" w:rsidR="00100986" w:rsidRDefault="00100986" w:rsidP="00832674">
            <w:pPr>
              <w:pStyle w:val="Heading1"/>
            </w:pPr>
            <w:r>
              <w:t>qualification</w:t>
            </w:r>
            <w:r w:rsidR="00500D01">
              <w:t>s</w:t>
            </w:r>
          </w:p>
        </w:tc>
        <w:tc>
          <w:tcPr>
            <w:tcW w:w="7026" w:type="dxa"/>
            <w:shd w:val="clear" w:color="auto" w:fill="auto"/>
          </w:tcPr>
          <w:p w14:paraId="459392F5" w14:textId="3684F377" w:rsidR="00A219BD" w:rsidRDefault="00A219BD" w:rsidP="00832674">
            <w:pPr>
              <w:pStyle w:val="ListParagraph"/>
              <w:numPr>
                <w:ilvl w:val="0"/>
                <w:numId w:val="4"/>
              </w:numPr>
            </w:pPr>
            <w:r>
              <w:t>6</w:t>
            </w:r>
            <w:r w:rsidR="0064668C">
              <w:t>+</w:t>
            </w:r>
            <w:r>
              <w:t xml:space="preserve"> </w:t>
            </w:r>
            <w:proofErr w:type="spellStart"/>
            <w:r>
              <w:t>years experience</w:t>
            </w:r>
            <w:proofErr w:type="spellEnd"/>
            <w:r>
              <w:t xml:space="preserve"> in </w:t>
            </w:r>
            <w:r w:rsidR="0064668C">
              <w:t xml:space="preserve">Agile &amp; RAD </w:t>
            </w:r>
            <w:r>
              <w:t>application development</w:t>
            </w:r>
          </w:p>
          <w:p w14:paraId="4979A183" w14:textId="7ABB030C" w:rsidR="00A219BD" w:rsidRDefault="00A219BD" w:rsidP="00832674">
            <w:pPr>
              <w:pStyle w:val="ListParagraph"/>
              <w:numPr>
                <w:ilvl w:val="0"/>
                <w:numId w:val="4"/>
              </w:numPr>
            </w:pPr>
            <w:r>
              <w:t>2</w:t>
            </w:r>
            <w:r w:rsidR="0064668C">
              <w:t>+</w:t>
            </w:r>
            <w:r>
              <w:t xml:space="preserve"> years of software development team leader experience</w:t>
            </w:r>
          </w:p>
          <w:p w14:paraId="5A35F6A1" w14:textId="4FFCCBBB" w:rsidR="00A219BD" w:rsidRDefault="00A219BD" w:rsidP="00832674">
            <w:pPr>
              <w:pStyle w:val="ListParagraph"/>
              <w:numPr>
                <w:ilvl w:val="0"/>
                <w:numId w:val="4"/>
              </w:numPr>
            </w:pPr>
            <w:r>
              <w:t xml:space="preserve">Knowledge </w:t>
            </w:r>
            <w:r w:rsidR="0064668C">
              <w:t>in database design and system analysis</w:t>
            </w:r>
          </w:p>
          <w:p w14:paraId="634368BC" w14:textId="5C8FB56E" w:rsidR="00A219BD" w:rsidRDefault="0064668C" w:rsidP="00832674">
            <w:pPr>
              <w:pStyle w:val="ListParagraph"/>
              <w:numPr>
                <w:ilvl w:val="0"/>
                <w:numId w:val="4"/>
              </w:numPr>
            </w:pPr>
            <w:r>
              <w:t>Experienced in t</w:t>
            </w:r>
            <w:r w:rsidR="00A219BD">
              <w:t xml:space="preserve">raining, </w:t>
            </w:r>
            <w:r>
              <w:t>testing,</w:t>
            </w:r>
            <w:r w:rsidR="00A219BD">
              <w:t xml:space="preserve"> </w:t>
            </w:r>
            <w:r>
              <w:t>d</w:t>
            </w:r>
            <w:r w:rsidR="00A219BD">
              <w:t>ocumentation</w:t>
            </w:r>
          </w:p>
          <w:p w14:paraId="2C15E3DE" w14:textId="3C404192" w:rsidR="00A219BD" w:rsidRDefault="0064668C" w:rsidP="00832674">
            <w:pPr>
              <w:pStyle w:val="ListParagraph"/>
              <w:numPr>
                <w:ilvl w:val="0"/>
                <w:numId w:val="4"/>
              </w:numPr>
            </w:pPr>
            <w:r>
              <w:t>Experienced problem solver and creative t</w:t>
            </w:r>
            <w:r w:rsidR="00A219BD">
              <w:t>hinking</w:t>
            </w:r>
          </w:p>
          <w:p w14:paraId="5ED380E1" w14:textId="77777777" w:rsidR="00A219BD" w:rsidRDefault="00A219BD" w:rsidP="00832674">
            <w:pPr>
              <w:pStyle w:val="ListParagraph"/>
              <w:numPr>
                <w:ilvl w:val="0"/>
                <w:numId w:val="4"/>
              </w:numPr>
            </w:pPr>
            <w:r>
              <w:t>Excellent oral and written communication skills</w:t>
            </w:r>
          </w:p>
          <w:p w14:paraId="02F17517" w14:textId="29EBD967" w:rsidR="00A219BD" w:rsidRDefault="0064668C" w:rsidP="0064668C">
            <w:pPr>
              <w:pStyle w:val="ListParagraph"/>
              <w:numPr>
                <w:ilvl w:val="0"/>
                <w:numId w:val="4"/>
              </w:numPr>
            </w:pPr>
            <w:r>
              <w:t xml:space="preserve">Quick learner, </w:t>
            </w:r>
            <w:r w:rsidR="00A219BD">
              <w:t>detail-oriented</w:t>
            </w:r>
            <w:r>
              <w:t xml:space="preserve"> and able to complete tasks with less</w:t>
            </w:r>
            <w:r w:rsidR="00A219BD">
              <w:t xml:space="preserve"> guidance</w:t>
            </w:r>
          </w:p>
          <w:p w14:paraId="33950A05" w14:textId="77777777" w:rsidR="00A219BD" w:rsidRDefault="00A219BD" w:rsidP="00832674">
            <w:pPr>
              <w:pStyle w:val="ListParagraph"/>
              <w:numPr>
                <w:ilvl w:val="0"/>
                <w:numId w:val="4"/>
              </w:numPr>
            </w:pPr>
            <w:r>
              <w:t>Consistently delivers working software that meets standards</w:t>
            </w:r>
          </w:p>
          <w:p w14:paraId="70865220" w14:textId="580009F3" w:rsidR="009020BB" w:rsidRDefault="009020BB" w:rsidP="0064668C">
            <w:pPr>
              <w:pStyle w:val="ListParagraph"/>
            </w:pPr>
          </w:p>
        </w:tc>
      </w:tr>
      <w:tr w:rsidR="006C66E0" w14:paraId="0FA859F9" w14:textId="77777777" w:rsidTr="006C66E0">
        <w:tc>
          <w:tcPr>
            <w:tcW w:w="2694" w:type="dxa"/>
            <w:shd w:val="clear" w:color="auto" w:fill="auto"/>
          </w:tcPr>
          <w:p w14:paraId="43282168" w14:textId="216DF6B3" w:rsidR="00B453AC" w:rsidRDefault="00CE1C5A" w:rsidP="00832674">
            <w:pPr>
              <w:pStyle w:val="Heading1"/>
            </w:pPr>
            <w:r>
              <w:lastRenderedPageBreak/>
              <w:t>WORK EXPERIENCE</w:t>
            </w:r>
          </w:p>
        </w:tc>
        <w:tc>
          <w:tcPr>
            <w:tcW w:w="7026" w:type="dxa"/>
            <w:shd w:val="clear" w:color="auto" w:fill="auto"/>
          </w:tcPr>
          <w:p w14:paraId="7DA6AC53" w14:textId="21521C8E" w:rsidR="00124908" w:rsidRPr="00942C89" w:rsidRDefault="00124908" w:rsidP="00832674">
            <w:pPr>
              <w:rPr>
                <w:b/>
              </w:rPr>
            </w:pPr>
            <w:r w:rsidRPr="00942C89">
              <w:rPr>
                <w:b/>
              </w:rPr>
              <w:t>Application Design and Development Team Lead</w:t>
            </w:r>
            <w:r w:rsidR="0064668C">
              <w:rPr>
                <w:b/>
              </w:rPr>
              <w:t xml:space="preserve"> (Supervisor)</w:t>
            </w:r>
          </w:p>
          <w:p w14:paraId="163F2C5D" w14:textId="2CFFD8E9" w:rsidR="00124908" w:rsidRPr="00AA5524" w:rsidRDefault="00966A5F" w:rsidP="00832674">
            <w:r w:rsidRPr="00AA5524">
              <w:t>September 1, 2015</w:t>
            </w:r>
            <w:r w:rsidR="00124908" w:rsidRPr="00AA5524">
              <w:t xml:space="preserve"> </w:t>
            </w:r>
            <w:r w:rsidR="00612C1F" w:rsidRPr="00AA5524">
              <w:t>–</w:t>
            </w:r>
            <w:r w:rsidR="00124908" w:rsidRPr="00AA5524">
              <w:t xml:space="preserve"> Present</w:t>
            </w:r>
          </w:p>
          <w:p w14:paraId="6C5BBA1F" w14:textId="01A9E76F" w:rsidR="00612C1F" w:rsidRPr="00AA5524" w:rsidRDefault="00612C1F" w:rsidP="00832674">
            <w:proofErr w:type="spellStart"/>
            <w:r w:rsidRPr="00AA5524">
              <w:t>Contextus</w:t>
            </w:r>
            <w:proofErr w:type="spellEnd"/>
            <w:r w:rsidRPr="00AA5524">
              <w:t xml:space="preserve"> Community Technologies Corporation</w:t>
            </w:r>
            <w:r w:rsidR="00E12AB1">
              <w:t xml:space="preserve"> (</w:t>
            </w:r>
            <w:r w:rsidR="00B272E1">
              <w:t xml:space="preserve">A subsidiary of </w:t>
            </w:r>
            <w:proofErr w:type="spellStart"/>
            <w:r w:rsidR="00B272E1">
              <w:t>Camaya</w:t>
            </w:r>
            <w:proofErr w:type="spellEnd"/>
            <w:r w:rsidR="00B272E1">
              <w:t xml:space="preserve"> Group of Companies</w:t>
            </w:r>
            <w:r w:rsidR="00E12AB1">
              <w:t>)</w:t>
            </w:r>
          </w:p>
          <w:p w14:paraId="4BFE6194" w14:textId="58D15B1C" w:rsidR="00942C89" w:rsidRPr="00AA5524" w:rsidRDefault="00942C89" w:rsidP="00832674">
            <w:r w:rsidRPr="00AA5524">
              <w:t>Makati City, Philippines</w:t>
            </w:r>
          </w:p>
          <w:p w14:paraId="054CFE50" w14:textId="20F12833" w:rsidR="00D22E5E" w:rsidRDefault="00D22E5E" w:rsidP="00832674">
            <w:r w:rsidRPr="00D22E5E">
              <w:t>Roles:</w:t>
            </w:r>
          </w:p>
          <w:p w14:paraId="6D064BF5" w14:textId="245DC914" w:rsidR="00A219BD" w:rsidRDefault="00A219BD" w:rsidP="00832674">
            <w:pPr>
              <w:pStyle w:val="ListParagraph"/>
              <w:numPr>
                <w:ilvl w:val="0"/>
                <w:numId w:val="5"/>
              </w:numPr>
            </w:pPr>
            <w:r>
              <w:t>Manage</w:t>
            </w:r>
            <w:r w:rsidR="00B272E1">
              <w:t>s</w:t>
            </w:r>
            <w:r>
              <w:t xml:space="preserve"> a team of developers</w:t>
            </w:r>
            <w:r w:rsidR="00B272E1">
              <w:t xml:space="preserve"> working on various systems</w:t>
            </w:r>
          </w:p>
          <w:p w14:paraId="259CEF3D" w14:textId="639F77D2" w:rsidR="00A219BD" w:rsidRDefault="00A219BD" w:rsidP="00832674">
            <w:pPr>
              <w:pStyle w:val="ListParagraph"/>
              <w:numPr>
                <w:ilvl w:val="0"/>
                <w:numId w:val="5"/>
              </w:numPr>
            </w:pPr>
            <w:r>
              <w:t>Monitor all aspects of applications</w:t>
            </w:r>
            <w:r w:rsidR="00B272E1">
              <w:t xml:space="preserve"> development</w:t>
            </w:r>
            <w:r>
              <w:t xml:space="preserve"> </w:t>
            </w:r>
            <w:r w:rsidR="00B272E1">
              <w:t>from design to go-live and ensuring</w:t>
            </w:r>
            <w:r>
              <w:t xml:space="preserve"> the quality and </w:t>
            </w:r>
            <w:r w:rsidR="00B272E1">
              <w:t>timelines</w:t>
            </w:r>
            <w:r>
              <w:t xml:space="preserve"> are met</w:t>
            </w:r>
          </w:p>
          <w:p w14:paraId="1092CD1B" w14:textId="77777777" w:rsidR="00A219BD" w:rsidRDefault="00A219BD" w:rsidP="00832674">
            <w:pPr>
              <w:pStyle w:val="ListParagraph"/>
              <w:numPr>
                <w:ilvl w:val="0"/>
                <w:numId w:val="5"/>
              </w:numPr>
            </w:pPr>
            <w:r>
              <w:t>Collaborates closely with customers throughout the development cycle</w:t>
            </w:r>
          </w:p>
          <w:p w14:paraId="6AD34565" w14:textId="77777777" w:rsidR="00A219BD" w:rsidRDefault="00A219BD" w:rsidP="00832674">
            <w:pPr>
              <w:pStyle w:val="ListParagraph"/>
              <w:numPr>
                <w:ilvl w:val="0"/>
                <w:numId w:val="5"/>
              </w:numPr>
            </w:pPr>
            <w:r>
              <w:t>Coordinated with marketing and business development teams</w:t>
            </w:r>
          </w:p>
          <w:p w14:paraId="461A238F" w14:textId="77777777" w:rsidR="00A219BD" w:rsidRDefault="00A219BD" w:rsidP="00832674">
            <w:pPr>
              <w:pStyle w:val="ListParagraph"/>
              <w:numPr>
                <w:ilvl w:val="0"/>
                <w:numId w:val="5"/>
              </w:numPr>
            </w:pPr>
            <w:r>
              <w:t>Prioritizes programming work and assigns tasks</w:t>
            </w:r>
          </w:p>
          <w:p w14:paraId="4E4444C3" w14:textId="35676595" w:rsidR="00A219BD" w:rsidRDefault="00A219BD" w:rsidP="00832674">
            <w:pPr>
              <w:pStyle w:val="ListParagraph"/>
              <w:numPr>
                <w:ilvl w:val="0"/>
                <w:numId w:val="5"/>
              </w:numPr>
            </w:pPr>
            <w:r>
              <w:t xml:space="preserve">Made key decisions </w:t>
            </w:r>
            <w:r w:rsidR="00B272E1">
              <w:t>on functionality and feature to be implemented</w:t>
            </w:r>
          </w:p>
          <w:p w14:paraId="2C0EB96B" w14:textId="77777777" w:rsidR="00A219BD" w:rsidRDefault="00A219BD" w:rsidP="00832674">
            <w:pPr>
              <w:pStyle w:val="ListParagraph"/>
              <w:numPr>
                <w:ilvl w:val="0"/>
                <w:numId w:val="5"/>
              </w:numPr>
            </w:pPr>
            <w:r>
              <w:t>Contributed to technical solutions from design to code developments</w:t>
            </w:r>
          </w:p>
          <w:p w14:paraId="4BEC153D" w14:textId="77777777" w:rsidR="00A219BD" w:rsidRDefault="00A219BD" w:rsidP="00832674">
            <w:pPr>
              <w:pStyle w:val="ListParagraph"/>
              <w:numPr>
                <w:ilvl w:val="0"/>
                <w:numId w:val="5"/>
              </w:numPr>
            </w:pPr>
            <w:r>
              <w:t>Planned and implemented multiple complex solutions</w:t>
            </w:r>
          </w:p>
          <w:p w14:paraId="3AF7970F" w14:textId="77777777" w:rsidR="00A219BD" w:rsidRDefault="00A219BD" w:rsidP="00832674">
            <w:pPr>
              <w:pStyle w:val="ListParagraph"/>
              <w:numPr>
                <w:ilvl w:val="0"/>
                <w:numId w:val="5"/>
              </w:numPr>
            </w:pPr>
            <w:r>
              <w:t>Upheld established standard policies and procedures</w:t>
            </w:r>
          </w:p>
          <w:p w14:paraId="476AE261" w14:textId="77777777" w:rsidR="00A219BD" w:rsidRDefault="00A219BD" w:rsidP="00832674">
            <w:pPr>
              <w:pStyle w:val="ListParagraph"/>
              <w:numPr>
                <w:ilvl w:val="0"/>
                <w:numId w:val="5"/>
              </w:numPr>
            </w:pPr>
            <w:r>
              <w:t>Tested and developed functional requirements</w:t>
            </w:r>
          </w:p>
          <w:p w14:paraId="6A7B8B76" w14:textId="77777777" w:rsidR="00A219BD" w:rsidRDefault="00A219BD" w:rsidP="00832674">
            <w:pPr>
              <w:pStyle w:val="ListParagraph"/>
              <w:numPr>
                <w:ilvl w:val="0"/>
                <w:numId w:val="5"/>
              </w:numPr>
            </w:pPr>
            <w:r>
              <w:t>Transformed business requirements to technical design after thorough analysis</w:t>
            </w:r>
          </w:p>
          <w:p w14:paraId="20A2211C" w14:textId="77777777" w:rsidR="00A219BD" w:rsidRDefault="00A219BD" w:rsidP="00832674">
            <w:pPr>
              <w:pStyle w:val="ListParagraph"/>
              <w:numPr>
                <w:ilvl w:val="0"/>
                <w:numId w:val="5"/>
              </w:numPr>
            </w:pPr>
            <w:r>
              <w:t>Test methods for each developed component</w:t>
            </w:r>
          </w:p>
          <w:p w14:paraId="06DCF097" w14:textId="77777777" w:rsidR="00A219BD" w:rsidRDefault="00A219BD" w:rsidP="00832674">
            <w:pPr>
              <w:pStyle w:val="ListParagraph"/>
              <w:numPr>
                <w:ilvl w:val="0"/>
                <w:numId w:val="5"/>
              </w:numPr>
            </w:pPr>
            <w:r>
              <w:t>Track software issues via online bug tracker</w:t>
            </w:r>
          </w:p>
          <w:p w14:paraId="650673EC" w14:textId="77777777" w:rsidR="00A219BD" w:rsidRDefault="00A219BD" w:rsidP="00832674">
            <w:pPr>
              <w:pStyle w:val="ListParagraph"/>
              <w:numPr>
                <w:ilvl w:val="0"/>
                <w:numId w:val="5"/>
              </w:numPr>
            </w:pPr>
            <w:r>
              <w:t>Create manuals and release notes as well as conduct trainings for customers</w:t>
            </w:r>
          </w:p>
          <w:p w14:paraId="0EDAE6BF" w14:textId="4399FEE0" w:rsidR="00A219BD" w:rsidRPr="00D22E5E" w:rsidRDefault="00A219BD" w:rsidP="00832674">
            <w:pPr>
              <w:pStyle w:val="ListParagraph"/>
              <w:numPr>
                <w:ilvl w:val="0"/>
                <w:numId w:val="5"/>
              </w:numPr>
            </w:pPr>
            <w:r>
              <w:t>Manages all phase of software development including enhancements and production support, analyzing requirements and specifications and developing task plans.</w:t>
            </w:r>
          </w:p>
          <w:p w14:paraId="07C723B7" w14:textId="58652A26" w:rsidR="00FF6B66" w:rsidRDefault="00213A4B" w:rsidP="00832674">
            <w:r>
              <w:t>Skills summary:</w:t>
            </w:r>
            <w:r w:rsidR="003541DE">
              <w:t xml:space="preserve"> Laravel 5.6 | AngularJS | Mac | </w:t>
            </w:r>
            <w:proofErr w:type="spellStart"/>
            <w:r w:rsidR="003541DE">
              <w:t>Paypal</w:t>
            </w:r>
            <w:proofErr w:type="spellEnd"/>
            <w:r w:rsidR="003541DE">
              <w:t xml:space="preserve"> Integration</w:t>
            </w:r>
            <w:r w:rsidR="005F389A">
              <w:t xml:space="preserve"> | MySQL | Bitbucket | </w:t>
            </w:r>
            <w:proofErr w:type="spellStart"/>
            <w:r w:rsidR="005F389A">
              <w:t>Github</w:t>
            </w:r>
            <w:proofErr w:type="spellEnd"/>
            <w:r w:rsidR="00FF6B66">
              <w:t xml:space="preserve"> </w:t>
            </w:r>
            <w:r w:rsidR="00B85DC2">
              <w:t>| cPanel/WHM</w:t>
            </w:r>
          </w:p>
          <w:p w14:paraId="3C0EE59F" w14:textId="1B156655" w:rsidR="00D55EFA" w:rsidRDefault="00EC17B7" w:rsidP="00832674">
            <w:r>
              <w:t xml:space="preserve">Major </w:t>
            </w:r>
            <w:r w:rsidR="00D55EFA">
              <w:t xml:space="preserve">Projects: </w:t>
            </w:r>
          </w:p>
          <w:p w14:paraId="4DC27C1C" w14:textId="5F860A6F" w:rsidR="00E0747B" w:rsidRDefault="00E0747B" w:rsidP="00E0747B">
            <w:pPr>
              <w:pStyle w:val="ListParagraph"/>
              <w:numPr>
                <w:ilvl w:val="0"/>
                <w:numId w:val="8"/>
              </w:numPr>
              <w:rPr>
                <w:b/>
              </w:rPr>
            </w:pPr>
            <w:proofErr w:type="spellStart"/>
            <w:r w:rsidRPr="00E0747B">
              <w:rPr>
                <w:b/>
              </w:rPr>
              <w:t>Camaya</w:t>
            </w:r>
            <w:proofErr w:type="spellEnd"/>
            <w:r w:rsidRPr="00E0747B">
              <w:rPr>
                <w:b/>
              </w:rPr>
              <w:t xml:space="preserve"> Coast Booking engine v.1 to v.3</w:t>
            </w:r>
          </w:p>
          <w:p w14:paraId="344B1D31" w14:textId="1F57B255" w:rsidR="00762055" w:rsidRPr="00762055" w:rsidRDefault="00762055" w:rsidP="00762055">
            <w:pPr>
              <w:pStyle w:val="ListParagraph"/>
            </w:pPr>
            <w:r w:rsidRPr="00762055">
              <w:t>ww</w:t>
            </w:r>
            <w:r>
              <w:t>w.camayacoast.com</w:t>
            </w:r>
          </w:p>
          <w:p w14:paraId="39200EF2" w14:textId="77777777" w:rsidR="00E0747B" w:rsidRDefault="00E0747B" w:rsidP="00E0747B">
            <w:pPr>
              <w:pStyle w:val="ListParagraph"/>
            </w:pPr>
            <w:r>
              <w:t>Sep 2015 – Present</w:t>
            </w:r>
          </w:p>
          <w:p w14:paraId="1DEA2C6A" w14:textId="77777777" w:rsidR="00E0747B" w:rsidRDefault="00E0747B" w:rsidP="00E0747B"/>
          <w:p w14:paraId="273998B5" w14:textId="12A8D9A5" w:rsidR="00E0747B" w:rsidRDefault="00E0747B" w:rsidP="00E0747B">
            <w:pPr>
              <w:pStyle w:val="ListParagraph"/>
            </w:pPr>
            <w:r>
              <w:t xml:space="preserve">Online booking system that includes </w:t>
            </w:r>
            <w:proofErr w:type="spellStart"/>
            <w:r>
              <w:t>daytour</w:t>
            </w:r>
            <w:proofErr w:type="spellEnd"/>
            <w:r>
              <w:t xml:space="preserve"> reservation, room reservation, ferry seat allocation, onlin</w:t>
            </w:r>
            <w:r w:rsidR="00976C17">
              <w:t xml:space="preserve">e payment(using </w:t>
            </w:r>
            <w:proofErr w:type="spellStart"/>
            <w:r w:rsidR="00976C17">
              <w:t>paypal</w:t>
            </w:r>
            <w:proofErr w:type="spellEnd"/>
            <w:r w:rsidR="00976C17">
              <w:t>) and etc. (</w:t>
            </w:r>
            <w:r w:rsidR="00300E42">
              <w:t xml:space="preserve">both front end and back </w:t>
            </w:r>
            <w:r w:rsidR="00976C17">
              <w:t>end)</w:t>
            </w:r>
          </w:p>
          <w:p w14:paraId="2188D723" w14:textId="77777777" w:rsidR="00025988" w:rsidRDefault="00025988" w:rsidP="00E0747B">
            <w:pPr>
              <w:pStyle w:val="ListParagraph"/>
            </w:pPr>
          </w:p>
          <w:p w14:paraId="5A4BA530" w14:textId="7232047F" w:rsidR="006B1C43" w:rsidRPr="00762055" w:rsidRDefault="006B1C43" w:rsidP="00F36BFE">
            <w:pPr>
              <w:pStyle w:val="ListParagraph"/>
              <w:numPr>
                <w:ilvl w:val="0"/>
                <w:numId w:val="8"/>
              </w:numPr>
              <w:spacing w:line="240" w:lineRule="auto"/>
            </w:pPr>
            <w:r w:rsidRPr="006B1C43">
              <w:rPr>
                <w:b/>
              </w:rPr>
              <w:t>PDC Monitoring System v.1</w:t>
            </w:r>
          </w:p>
          <w:p w14:paraId="03E36185" w14:textId="68073C69" w:rsidR="00762055" w:rsidRPr="00762055" w:rsidRDefault="00762055" w:rsidP="00762055">
            <w:pPr>
              <w:pStyle w:val="ListParagraph"/>
              <w:spacing w:line="240" w:lineRule="auto"/>
            </w:pPr>
            <w:r>
              <w:t>pdc</w:t>
            </w:r>
            <w:r>
              <w:t>.camayacoast.com</w:t>
            </w:r>
          </w:p>
          <w:p w14:paraId="00344A4D" w14:textId="77777777" w:rsidR="006B1C43" w:rsidRDefault="006B1C43" w:rsidP="006B1C43">
            <w:pPr>
              <w:pStyle w:val="ListParagraph"/>
              <w:spacing w:line="240" w:lineRule="auto"/>
            </w:pPr>
            <w:r w:rsidRPr="006B1C43">
              <w:t>Jun 2016 – Jul 2016</w:t>
            </w:r>
          </w:p>
          <w:p w14:paraId="138044D0" w14:textId="77777777" w:rsidR="006B1C43" w:rsidRPr="006B1C43" w:rsidRDefault="006B1C43" w:rsidP="00A70111">
            <w:pPr>
              <w:pStyle w:val="ListParagraph"/>
              <w:spacing w:line="240" w:lineRule="auto"/>
              <w:rPr>
                <w:u w:val="single"/>
              </w:rPr>
            </w:pPr>
            <w:r w:rsidRPr="006B1C43">
              <w:rPr>
                <w:u w:val="single"/>
              </w:rPr>
              <w:t>Service Scope</w:t>
            </w:r>
          </w:p>
          <w:p w14:paraId="259A27BE" w14:textId="77777777" w:rsidR="006B1C43" w:rsidRPr="006B1C43" w:rsidRDefault="006B1C43" w:rsidP="00A70111">
            <w:pPr>
              <w:pStyle w:val="ListParagraph"/>
              <w:spacing w:line="240" w:lineRule="auto"/>
              <w:rPr>
                <w:i/>
              </w:rPr>
            </w:pPr>
            <w:r w:rsidRPr="006B1C43">
              <w:rPr>
                <w:i/>
              </w:rPr>
              <w:t>Record Management</w:t>
            </w:r>
          </w:p>
          <w:p w14:paraId="04D94C48" w14:textId="77777777" w:rsidR="006B1C43" w:rsidRDefault="006B1C43" w:rsidP="00A70111">
            <w:pPr>
              <w:pStyle w:val="ListParagraph"/>
              <w:spacing w:line="240" w:lineRule="auto"/>
            </w:pPr>
            <w:r>
              <w:t xml:space="preserve">* </w:t>
            </w:r>
            <w:r w:rsidRPr="006B1C43">
              <w:t>Record basic customer details such as account name, address, contact details, property details</w:t>
            </w:r>
          </w:p>
          <w:p w14:paraId="7172BAF8" w14:textId="77777777" w:rsidR="006B1C43" w:rsidRDefault="006B1C43" w:rsidP="00A70111">
            <w:pPr>
              <w:pStyle w:val="ListParagraph"/>
              <w:spacing w:line="240" w:lineRule="auto"/>
            </w:pPr>
            <w:r>
              <w:t xml:space="preserve">* </w:t>
            </w:r>
            <w:r w:rsidRPr="006B1C43">
              <w:t>Record payment information such as total contract price, down payment, number of checks submitted, monthly amortization, check number, date, etc.</w:t>
            </w:r>
          </w:p>
          <w:p w14:paraId="7B0DA456" w14:textId="77777777" w:rsidR="006B1C43" w:rsidRDefault="006B1C43" w:rsidP="00A70111">
            <w:pPr>
              <w:pStyle w:val="ListParagraph"/>
              <w:spacing w:line="240" w:lineRule="auto"/>
            </w:pPr>
            <w:r>
              <w:t>*</w:t>
            </w:r>
            <w:r w:rsidRPr="006B1C43">
              <w:t xml:space="preserve"> Record check status such as deposited, bounced, cleared, on-hold</w:t>
            </w:r>
          </w:p>
          <w:p w14:paraId="09298ACB" w14:textId="77777777" w:rsidR="006B1C43" w:rsidRDefault="006B1C43" w:rsidP="00A70111">
            <w:pPr>
              <w:pStyle w:val="ListParagraph"/>
              <w:spacing w:line="240" w:lineRule="auto"/>
              <w:rPr>
                <w:i/>
              </w:rPr>
            </w:pPr>
            <w:r w:rsidRPr="006B1C43">
              <w:rPr>
                <w:i/>
              </w:rPr>
              <w:t>Report Management</w:t>
            </w:r>
          </w:p>
          <w:p w14:paraId="2973C962" w14:textId="77777777" w:rsidR="006F7F80" w:rsidRDefault="006B1C43" w:rsidP="00A70111">
            <w:pPr>
              <w:pStyle w:val="ListParagraph"/>
              <w:spacing w:line="240" w:lineRule="auto"/>
            </w:pPr>
            <w:r w:rsidRPr="006B1C43">
              <w:t>* List checks that are due for replenishment</w:t>
            </w:r>
          </w:p>
          <w:p w14:paraId="1B287A8F" w14:textId="77777777" w:rsidR="006F7F80" w:rsidRDefault="006B1C43" w:rsidP="00A70111">
            <w:pPr>
              <w:pStyle w:val="ListParagraph"/>
              <w:spacing w:line="240" w:lineRule="auto"/>
            </w:pPr>
            <w:r w:rsidRPr="006B1C43">
              <w:t>* List bounced checks</w:t>
            </w:r>
          </w:p>
          <w:p w14:paraId="4A3B0D60" w14:textId="328AAB28" w:rsidR="006B1C43" w:rsidRPr="006B1C43" w:rsidRDefault="006B1C43" w:rsidP="00A70111">
            <w:pPr>
              <w:pStyle w:val="ListParagraph"/>
              <w:spacing w:line="240" w:lineRule="auto"/>
            </w:pPr>
            <w:r w:rsidRPr="006B1C43">
              <w:t>* List deposited and cleared checks</w:t>
            </w:r>
          </w:p>
          <w:p w14:paraId="277D7A31" w14:textId="77777777" w:rsidR="00A70111" w:rsidRDefault="00A70111" w:rsidP="00A70111">
            <w:pPr>
              <w:pStyle w:val="ListParagraph"/>
              <w:spacing w:line="240" w:lineRule="auto"/>
              <w:rPr>
                <w:u w:val="single"/>
              </w:rPr>
            </w:pPr>
          </w:p>
          <w:p w14:paraId="2B5A99A5" w14:textId="19032B81" w:rsidR="00A70111" w:rsidRPr="006B1C43" w:rsidRDefault="00A70111" w:rsidP="00A70111">
            <w:pPr>
              <w:pStyle w:val="ListParagraph"/>
              <w:spacing w:line="240" w:lineRule="auto"/>
              <w:rPr>
                <w:u w:val="single"/>
              </w:rPr>
            </w:pPr>
            <w:r>
              <w:rPr>
                <w:u w:val="single"/>
              </w:rPr>
              <w:t>Out of</w:t>
            </w:r>
            <w:r w:rsidRPr="006B1C43">
              <w:rPr>
                <w:u w:val="single"/>
              </w:rPr>
              <w:t xml:space="preserve"> Scope</w:t>
            </w:r>
          </w:p>
          <w:p w14:paraId="13523B61" w14:textId="63FD2D17" w:rsidR="006B1C43" w:rsidRDefault="006B1C43" w:rsidP="00A70111">
            <w:pPr>
              <w:pStyle w:val="ListParagraph"/>
              <w:spacing w:line="240" w:lineRule="auto"/>
            </w:pPr>
            <w:r w:rsidRPr="006B1C43">
              <w:t>The system is does not compute for interest or penalties as well as any external link to other systems (ERP, banking, etc.). Tagging of status are done manually.</w:t>
            </w:r>
          </w:p>
          <w:p w14:paraId="02B7B89B" w14:textId="77777777" w:rsidR="007A3D67" w:rsidRPr="006B1C43" w:rsidRDefault="007A3D67" w:rsidP="00A70111">
            <w:pPr>
              <w:pStyle w:val="ListParagraph"/>
              <w:spacing w:line="240" w:lineRule="auto"/>
            </w:pPr>
          </w:p>
          <w:p w14:paraId="68CB1EAC" w14:textId="3AF34B64" w:rsidR="00E0747B" w:rsidRDefault="00E0747B" w:rsidP="00E0747B">
            <w:pPr>
              <w:pStyle w:val="ListParagraph"/>
              <w:numPr>
                <w:ilvl w:val="0"/>
                <w:numId w:val="8"/>
              </w:numPr>
              <w:rPr>
                <w:b/>
              </w:rPr>
            </w:pPr>
            <w:r w:rsidRPr="00E0747B">
              <w:rPr>
                <w:b/>
              </w:rPr>
              <w:t>PPP v.1 (</w:t>
            </w:r>
            <w:proofErr w:type="spellStart"/>
            <w:r w:rsidRPr="00E0747B">
              <w:rPr>
                <w:b/>
              </w:rPr>
              <w:t>a.k.a</w:t>
            </w:r>
            <w:proofErr w:type="spellEnd"/>
            <w:r w:rsidRPr="00E0747B">
              <w:rPr>
                <w:b/>
              </w:rPr>
              <w:t xml:space="preserve"> Bataan Express)</w:t>
            </w:r>
          </w:p>
          <w:p w14:paraId="22A00A9B" w14:textId="69024801" w:rsidR="00021640" w:rsidRPr="00E0747B" w:rsidRDefault="00021640" w:rsidP="00021640">
            <w:pPr>
              <w:pStyle w:val="ListParagraph"/>
              <w:rPr>
                <w:b/>
              </w:rPr>
            </w:pPr>
            <w:r>
              <w:t>ppp</w:t>
            </w:r>
            <w:r>
              <w:t>.camayacoast.com</w:t>
            </w:r>
          </w:p>
          <w:p w14:paraId="56DD3DA5" w14:textId="1A2741E6" w:rsidR="00E0747B" w:rsidRDefault="00E0747B" w:rsidP="00E0747B">
            <w:pPr>
              <w:pStyle w:val="ListParagraph"/>
            </w:pPr>
            <w:r>
              <w:t>Mar 2017 – Mar 2017</w:t>
            </w:r>
          </w:p>
          <w:p w14:paraId="7E78B70B" w14:textId="131962C4" w:rsidR="00E0747B" w:rsidRDefault="00E0747B" w:rsidP="00517534">
            <w:pPr>
              <w:pStyle w:val="ListParagraph"/>
            </w:pPr>
            <w:r>
              <w:t>Online ferry seat reservation system.</w:t>
            </w:r>
            <w:r w:rsidR="00431919">
              <w:t>(both front end and back end)</w:t>
            </w:r>
          </w:p>
          <w:p w14:paraId="70E80984" w14:textId="26D3B4A4" w:rsidR="00966A5F" w:rsidRPr="00942C89" w:rsidRDefault="00B272E1" w:rsidP="00832674">
            <w:pPr>
              <w:rPr>
                <w:b/>
              </w:rPr>
            </w:pPr>
            <w:r>
              <w:rPr>
                <w:b/>
              </w:rPr>
              <w:t xml:space="preserve">PHP </w:t>
            </w:r>
            <w:r w:rsidR="00DD4E01">
              <w:rPr>
                <w:b/>
              </w:rPr>
              <w:t>Developer</w:t>
            </w:r>
          </w:p>
          <w:p w14:paraId="10C20C8F" w14:textId="06BBC67B" w:rsidR="00966A5F" w:rsidRPr="00213A4B" w:rsidRDefault="00966A5F" w:rsidP="00832674">
            <w:r w:rsidRPr="00213A4B">
              <w:t>May 2012 – August 2015</w:t>
            </w:r>
          </w:p>
          <w:p w14:paraId="7F688A4F" w14:textId="21F06F02" w:rsidR="00966A5F" w:rsidRPr="00213A4B" w:rsidRDefault="00966A5F" w:rsidP="00832674">
            <w:r w:rsidRPr="00213A4B">
              <w:t xml:space="preserve">TAG formerly </w:t>
            </w:r>
            <w:proofErr w:type="spellStart"/>
            <w:r w:rsidRPr="00213A4B">
              <w:t>Zeresoft</w:t>
            </w:r>
            <w:proofErr w:type="spellEnd"/>
            <w:r w:rsidR="00E12AB1">
              <w:t xml:space="preserve"> (startup company)</w:t>
            </w:r>
          </w:p>
          <w:p w14:paraId="688EFA06" w14:textId="77777777" w:rsidR="00966A5F" w:rsidRDefault="00966A5F" w:rsidP="00832674">
            <w:r w:rsidRPr="00213A4B">
              <w:t>Makati City, Philippines</w:t>
            </w:r>
          </w:p>
          <w:p w14:paraId="1745FE87" w14:textId="5A0076D5" w:rsidR="00213A4B" w:rsidRDefault="00213A4B" w:rsidP="00832674">
            <w:r>
              <w:t>Roles:</w:t>
            </w:r>
          </w:p>
          <w:p w14:paraId="383589A9" w14:textId="26F962A4" w:rsidR="00D86E82" w:rsidRDefault="00527B83" w:rsidP="00D86E82">
            <w:pPr>
              <w:pStyle w:val="ListParagraph"/>
              <w:numPr>
                <w:ilvl w:val="0"/>
                <w:numId w:val="7"/>
              </w:numPr>
            </w:pPr>
            <w:r>
              <w:t>Manage</w:t>
            </w:r>
            <w:r w:rsidR="00BA1352">
              <w:t>d</w:t>
            </w:r>
            <w:r>
              <w:t xml:space="preserve"> and prioritize</w:t>
            </w:r>
            <w:r w:rsidR="00BA1352">
              <w:t>d</w:t>
            </w:r>
            <w:r>
              <w:t xml:space="preserve"> multiple projects</w:t>
            </w:r>
          </w:p>
          <w:p w14:paraId="0A6AEAD5" w14:textId="3F1C3F1D" w:rsidR="00527B83" w:rsidRDefault="00527B83" w:rsidP="00D86E82">
            <w:pPr>
              <w:pStyle w:val="ListParagraph"/>
              <w:numPr>
                <w:ilvl w:val="0"/>
                <w:numId w:val="7"/>
              </w:numPr>
            </w:pPr>
            <w:r>
              <w:t>Developed and maintain system databases using MySQL</w:t>
            </w:r>
          </w:p>
          <w:p w14:paraId="52410239" w14:textId="0BB377BF" w:rsidR="00DD4E01" w:rsidRDefault="00BA1352" w:rsidP="00D86E82">
            <w:pPr>
              <w:pStyle w:val="ListParagraph"/>
              <w:numPr>
                <w:ilvl w:val="0"/>
                <w:numId w:val="7"/>
              </w:numPr>
            </w:pPr>
            <w:r>
              <w:t>Worked</w:t>
            </w:r>
            <w:r w:rsidR="007C5B95">
              <w:t xml:space="preserve"> with 4</w:t>
            </w:r>
            <w:r w:rsidR="00DD4E01">
              <w:t xml:space="preserve"> more junior </w:t>
            </w:r>
            <w:r w:rsidR="007C5B95">
              <w:t>developers and 1 senior developer</w:t>
            </w:r>
          </w:p>
          <w:p w14:paraId="7434DC76" w14:textId="04E61029" w:rsidR="00BA1352" w:rsidRDefault="00BA1352" w:rsidP="00D86E82">
            <w:pPr>
              <w:pStyle w:val="ListParagraph"/>
              <w:numPr>
                <w:ilvl w:val="0"/>
                <w:numId w:val="7"/>
              </w:numPr>
            </w:pPr>
            <w:r>
              <w:t>Worked under pressure</w:t>
            </w:r>
          </w:p>
          <w:p w14:paraId="29B7C2D2" w14:textId="42181E7F" w:rsidR="00E22C3F" w:rsidRDefault="00E22C3F" w:rsidP="00D86E82">
            <w:pPr>
              <w:pStyle w:val="ListParagraph"/>
              <w:numPr>
                <w:ilvl w:val="0"/>
                <w:numId w:val="7"/>
              </w:numPr>
            </w:pPr>
            <w:r>
              <w:lastRenderedPageBreak/>
              <w:t>Troubleshoot and provided continual maintenance to application from user requests and identified bugs.</w:t>
            </w:r>
          </w:p>
          <w:p w14:paraId="0ADC2A44" w14:textId="77777777" w:rsidR="004C3170" w:rsidRDefault="00213A4B" w:rsidP="00832674">
            <w:r>
              <w:t xml:space="preserve">Skills summary: </w:t>
            </w:r>
            <w:proofErr w:type="spellStart"/>
            <w:r w:rsidR="00D95CAB">
              <w:t>Yii</w:t>
            </w:r>
            <w:proofErr w:type="spellEnd"/>
            <w:r w:rsidR="00D95CAB">
              <w:t xml:space="preserve"> Framework</w:t>
            </w:r>
            <w:r w:rsidR="005F389A">
              <w:t xml:space="preserve"> | MongoDB</w:t>
            </w:r>
            <w:r w:rsidR="00BC3A85">
              <w:t xml:space="preserve"> </w:t>
            </w:r>
            <w:r w:rsidR="005F389A">
              <w:t xml:space="preserve"> </w:t>
            </w:r>
            <w:r w:rsidR="00BC3A85">
              <w:t xml:space="preserve">| MySQL | Bitbucket | </w:t>
            </w:r>
            <w:proofErr w:type="spellStart"/>
            <w:r w:rsidR="00BC3A85">
              <w:t>Github</w:t>
            </w:r>
            <w:proofErr w:type="spellEnd"/>
            <w:r w:rsidR="00BC3A85">
              <w:t xml:space="preserve"> | </w:t>
            </w:r>
            <w:r w:rsidR="00256291">
              <w:t>Ubuntu</w:t>
            </w:r>
          </w:p>
          <w:p w14:paraId="6312540E" w14:textId="77777777" w:rsidR="00517534" w:rsidRDefault="00517534" w:rsidP="00832674">
            <w:r>
              <w:t>Major Project:</w:t>
            </w:r>
          </w:p>
          <w:p w14:paraId="63CD7167" w14:textId="179133AB" w:rsidR="00517534" w:rsidRDefault="00517534" w:rsidP="00517534">
            <w:pPr>
              <w:pStyle w:val="ListParagraph"/>
              <w:numPr>
                <w:ilvl w:val="0"/>
                <w:numId w:val="9"/>
              </w:numPr>
              <w:rPr>
                <w:b/>
              </w:rPr>
            </w:pPr>
            <w:proofErr w:type="spellStart"/>
            <w:r w:rsidRPr="00021640">
              <w:rPr>
                <w:b/>
              </w:rPr>
              <w:t>Tagbond</w:t>
            </w:r>
            <w:proofErr w:type="spellEnd"/>
          </w:p>
          <w:p w14:paraId="3877F0C7" w14:textId="26644DC3" w:rsidR="00021640" w:rsidRPr="00021640" w:rsidRDefault="00021640" w:rsidP="00021640">
            <w:pPr>
              <w:pStyle w:val="ListParagraph"/>
            </w:pPr>
            <w:r w:rsidRPr="00021640">
              <w:t>www.</w:t>
            </w:r>
            <w:r>
              <w:t>tagbond.com</w:t>
            </w:r>
          </w:p>
          <w:p w14:paraId="5B846ADC" w14:textId="77777777" w:rsidR="00517534" w:rsidRDefault="00517534" w:rsidP="00517534">
            <w:pPr>
              <w:pStyle w:val="ListParagraph"/>
            </w:pPr>
            <w:r>
              <w:t>Jan 2013 – Jan 2013</w:t>
            </w:r>
          </w:p>
          <w:p w14:paraId="4F33C20D" w14:textId="111194D4" w:rsidR="00517534" w:rsidRDefault="005634B6" w:rsidP="00517534">
            <w:pPr>
              <w:pStyle w:val="ListParagraph"/>
            </w:pPr>
            <w:r>
              <w:t>It</w:t>
            </w:r>
            <w:r w:rsidR="00517534">
              <w:t xml:space="preserve"> is a global membership program that aims to revolutionize spending habits. Making use of NFC (near field communication), QR (quick response) and RFID (radio-frequency identification) technology, members can have secured Personal IDs, create Communities, offer Deals and earn, transfer and spend Credits.</w:t>
            </w:r>
            <w:r w:rsidR="00CB5582">
              <w:t>(both front end and back end)</w:t>
            </w:r>
            <w:bookmarkStart w:id="0" w:name="_GoBack"/>
            <w:bookmarkEnd w:id="0"/>
          </w:p>
        </w:tc>
      </w:tr>
      <w:tr w:rsidR="006C66E0" w14:paraId="6850FE3D" w14:textId="77777777" w:rsidTr="006C66E0">
        <w:tc>
          <w:tcPr>
            <w:tcW w:w="2694" w:type="dxa"/>
            <w:shd w:val="clear" w:color="auto" w:fill="auto"/>
          </w:tcPr>
          <w:p w14:paraId="59633A2C" w14:textId="39F50F37" w:rsidR="00832674" w:rsidRDefault="00832674" w:rsidP="00832674">
            <w:pPr>
              <w:pStyle w:val="Heading1"/>
            </w:pPr>
            <w:r>
              <w:lastRenderedPageBreak/>
              <w:t>AccompLishments</w:t>
            </w:r>
          </w:p>
        </w:tc>
        <w:tc>
          <w:tcPr>
            <w:tcW w:w="7026" w:type="dxa"/>
            <w:shd w:val="clear" w:color="auto" w:fill="auto"/>
          </w:tcPr>
          <w:p w14:paraId="02A24E23" w14:textId="77777777" w:rsidR="00C74A5C" w:rsidRDefault="00C74A5C" w:rsidP="00C74A5C">
            <w:pPr>
              <w:pStyle w:val="ListParagraph"/>
              <w:numPr>
                <w:ilvl w:val="0"/>
                <w:numId w:val="6"/>
              </w:numPr>
            </w:pPr>
            <w:r>
              <w:t>Provide a cradle-to-grave oversight of software project management, leading the research, design, development, documentation, testing and rollout of the applications.</w:t>
            </w:r>
          </w:p>
          <w:p w14:paraId="279C4844" w14:textId="77777777" w:rsidR="00C74A5C" w:rsidRDefault="00C74A5C" w:rsidP="00C74A5C">
            <w:pPr>
              <w:pStyle w:val="ListParagraph"/>
              <w:numPr>
                <w:ilvl w:val="0"/>
                <w:numId w:val="6"/>
              </w:numPr>
            </w:pPr>
            <w:r>
              <w:t>Designed and developed software solutions for continuous improvement of business process.</w:t>
            </w:r>
          </w:p>
          <w:p w14:paraId="318D3159" w14:textId="77777777" w:rsidR="00C74A5C" w:rsidRDefault="00C74A5C" w:rsidP="00C74A5C">
            <w:pPr>
              <w:pStyle w:val="ListParagraph"/>
              <w:numPr>
                <w:ilvl w:val="0"/>
                <w:numId w:val="6"/>
              </w:numPr>
            </w:pPr>
            <w:r>
              <w:t>Mentored development teams in Agile and RAD practices.</w:t>
            </w:r>
          </w:p>
          <w:p w14:paraId="10AAE93E" w14:textId="77777777" w:rsidR="00C74A5C" w:rsidRDefault="00C74A5C" w:rsidP="00C74A5C">
            <w:pPr>
              <w:pStyle w:val="ListParagraph"/>
              <w:numPr>
                <w:ilvl w:val="0"/>
                <w:numId w:val="6"/>
              </w:numPr>
            </w:pPr>
            <w:r>
              <w:t xml:space="preserve">Involved in the development of the automated booking process of day tour, overnight and transportation for </w:t>
            </w:r>
            <w:proofErr w:type="spellStart"/>
            <w:r>
              <w:t>Camaya</w:t>
            </w:r>
            <w:proofErr w:type="spellEnd"/>
            <w:r>
              <w:t xml:space="preserve"> Coast for guest, admins and agents from version 1 to 3 with 24/7 support and maintenance.</w:t>
            </w:r>
          </w:p>
          <w:p w14:paraId="07C2B510" w14:textId="77777777" w:rsidR="00C74A5C" w:rsidRDefault="00C74A5C" w:rsidP="00C74A5C">
            <w:pPr>
              <w:pStyle w:val="ListParagraph"/>
              <w:numPr>
                <w:ilvl w:val="0"/>
                <w:numId w:val="6"/>
              </w:numPr>
            </w:pPr>
            <w:r>
              <w:t xml:space="preserve">Automated monitoring system of PDCs for </w:t>
            </w:r>
            <w:proofErr w:type="spellStart"/>
            <w:r>
              <w:t>Camaya</w:t>
            </w:r>
            <w:proofErr w:type="spellEnd"/>
            <w:r>
              <w:t xml:space="preserve"> Coast</w:t>
            </w:r>
          </w:p>
          <w:p w14:paraId="53A8C981" w14:textId="121A44C1" w:rsidR="00C74A5C" w:rsidRDefault="00A65D69" w:rsidP="00C74A5C">
            <w:pPr>
              <w:pStyle w:val="ListParagraph"/>
              <w:numPr>
                <w:ilvl w:val="0"/>
                <w:numId w:val="6"/>
              </w:numPr>
            </w:pPr>
            <w:r>
              <w:t>Employee</w:t>
            </w:r>
            <w:r w:rsidR="00C74A5C">
              <w:t xml:space="preserve"> of the year</w:t>
            </w:r>
            <w:r>
              <w:t xml:space="preserve"> 2012</w:t>
            </w:r>
          </w:p>
          <w:p w14:paraId="14CC51CB" w14:textId="7A1FAAA2" w:rsidR="00A65D69" w:rsidRDefault="00A65D69" w:rsidP="00C74A5C">
            <w:pPr>
              <w:pStyle w:val="ListParagraph"/>
              <w:numPr>
                <w:ilvl w:val="0"/>
                <w:numId w:val="6"/>
              </w:numPr>
            </w:pPr>
            <w:r>
              <w:t>Beyond the Call of Duty Special Award 2016</w:t>
            </w:r>
          </w:p>
          <w:p w14:paraId="08B6CFDD" w14:textId="3DBA2701" w:rsidR="00B272E1" w:rsidRDefault="00B272E1" w:rsidP="00B272E1">
            <w:pPr>
              <w:pStyle w:val="ListParagraph"/>
              <w:numPr>
                <w:ilvl w:val="0"/>
                <w:numId w:val="6"/>
              </w:numPr>
            </w:pPr>
            <w:r>
              <w:t>Developed</w:t>
            </w:r>
            <w:r w:rsidR="00C74A5C">
              <w:t xml:space="preserve"> and document</w:t>
            </w:r>
            <w:r>
              <w:t>ed</w:t>
            </w:r>
            <w:r w:rsidR="00C74A5C">
              <w:t xml:space="preserve"> a PHP native e-voting system in 1 week </w:t>
            </w:r>
            <w:r>
              <w:t>on my own</w:t>
            </w:r>
            <w:r w:rsidR="008470A5">
              <w:t>. (</w:t>
            </w:r>
            <w:proofErr w:type="spellStart"/>
            <w:r w:rsidR="008470A5">
              <w:t>Masteral</w:t>
            </w:r>
            <w:proofErr w:type="spellEnd"/>
            <w:r w:rsidR="008470A5">
              <w:t xml:space="preserve"> </w:t>
            </w:r>
            <w:r>
              <w:t>Studies Requirement</w:t>
            </w:r>
            <w:r w:rsidR="008470A5">
              <w:t>)</w:t>
            </w:r>
          </w:p>
        </w:tc>
      </w:tr>
    </w:tbl>
    <w:tbl>
      <w:tblPr>
        <w:tblW w:w="5026" w:type="pct"/>
        <w:tblLayout w:type="fixed"/>
        <w:tblCellMar>
          <w:left w:w="144" w:type="dxa"/>
          <w:bottom w:w="360" w:type="dxa"/>
          <w:right w:w="144" w:type="dxa"/>
        </w:tblCellMar>
        <w:tblLook w:val="0600" w:firstRow="0" w:lastRow="0" w:firstColumn="0" w:lastColumn="0" w:noHBand="1" w:noVBand="1"/>
        <w:tblDescription w:val="Resume layout table"/>
      </w:tblPr>
      <w:tblGrid>
        <w:gridCol w:w="3073"/>
        <w:gridCol w:w="8074"/>
      </w:tblGrid>
      <w:tr w:rsidR="00B272E1" w14:paraId="2BCEFBDE" w14:textId="77777777" w:rsidTr="00B272E1">
        <w:trPr>
          <w:trHeight w:val="2687"/>
        </w:trPr>
        <w:tc>
          <w:tcPr>
            <w:tcW w:w="3073" w:type="dxa"/>
            <w:shd w:val="clear" w:color="auto" w:fill="auto"/>
          </w:tcPr>
          <w:p w14:paraId="2B934284" w14:textId="703A91C0" w:rsidR="00B272E1" w:rsidRDefault="00B272E1" w:rsidP="00B272E1">
            <w:pPr>
              <w:pStyle w:val="Heading1"/>
            </w:pPr>
            <w:r>
              <w:lastRenderedPageBreak/>
              <w:t>EDUCATION</w:t>
            </w:r>
          </w:p>
        </w:tc>
        <w:tc>
          <w:tcPr>
            <w:tcW w:w="8074" w:type="dxa"/>
            <w:shd w:val="clear" w:color="auto" w:fill="auto"/>
          </w:tcPr>
          <w:p w14:paraId="36F64CCD" w14:textId="77777777" w:rsidR="00EC17B7" w:rsidRDefault="00B272E1" w:rsidP="00B272E1">
            <w:pPr>
              <w:spacing w:line="240" w:lineRule="auto"/>
              <w:rPr>
                <w:b/>
              </w:rPr>
            </w:pPr>
            <w:r w:rsidRPr="002C6132">
              <w:rPr>
                <w:b/>
              </w:rPr>
              <w:t>Master in Information Systems (MIS)</w:t>
            </w:r>
          </w:p>
          <w:p w14:paraId="67CE81A5" w14:textId="6786BC65" w:rsidR="00B272E1" w:rsidRPr="00EC17B7" w:rsidRDefault="00B272E1" w:rsidP="00B272E1">
            <w:pPr>
              <w:spacing w:line="240" w:lineRule="auto"/>
              <w:rPr>
                <w:b/>
              </w:rPr>
            </w:pPr>
            <w:r>
              <w:t>University of the Philippines – Online University</w:t>
            </w:r>
          </w:p>
          <w:p w14:paraId="78507439" w14:textId="77777777" w:rsidR="00B272E1" w:rsidRDefault="00B272E1" w:rsidP="00B272E1">
            <w:pPr>
              <w:spacing w:line="240" w:lineRule="auto"/>
            </w:pPr>
            <w:r>
              <w:t>August 2017 to Present</w:t>
            </w:r>
          </w:p>
          <w:p w14:paraId="4187B461" w14:textId="77777777" w:rsidR="00B272E1" w:rsidRDefault="00B272E1" w:rsidP="00B272E1">
            <w:pPr>
              <w:spacing w:line="240" w:lineRule="auto"/>
            </w:pPr>
          </w:p>
          <w:p w14:paraId="0E1FC8E1" w14:textId="77777777" w:rsidR="00B272E1" w:rsidRPr="002C6132" w:rsidRDefault="00B272E1" w:rsidP="00B272E1">
            <w:pPr>
              <w:spacing w:line="240" w:lineRule="auto"/>
              <w:rPr>
                <w:b/>
              </w:rPr>
            </w:pPr>
            <w:r w:rsidRPr="002C6132">
              <w:rPr>
                <w:b/>
              </w:rPr>
              <w:t>Bachelor of Science in Computer Science</w:t>
            </w:r>
          </w:p>
          <w:p w14:paraId="746A18D5" w14:textId="77777777" w:rsidR="00B272E1" w:rsidRDefault="00B272E1" w:rsidP="00B272E1">
            <w:pPr>
              <w:spacing w:line="240" w:lineRule="auto"/>
            </w:pPr>
            <w:r>
              <w:t xml:space="preserve">De La Salle – </w:t>
            </w:r>
            <w:proofErr w:type="spellStart"/>
            <w:r>
              <w:t>Lipa</w:t>
            </w:r>
            <w:proofErr w:type="spellEnd"/>
          </w:p>
          <w:p w14:paraId="00D94F97" w14:textId="25478CF4" w:rsidR="00B272E1" w:rsidRDefault="00B272E1" w:rsidP="00B272E1">
            <w:pPr>
              <w:spacing w:line="240" w:lineRule="auto"/>
            </w:pPr>
            <w:r>
              <w:t>June 2008 – April 2012</w:t>
            </w:r>
          </w:p>
        </w:tc>
      </w:tr>
    </w:tbl>
    <w:p w14:paraId="40DE2F57" w14:textId="5B094735" w:rsidR="00832674" w:rsidRDefault="00832674" w:rsidP="00E26F10">
      <w:pPr>
        <w:spacing w:line="240" w:lineRule="auto"/>
      </w:pPr>
    </w:p>
    <w:tbl>
      <w:tblPr>
        <w:tblW w:w="5000" w:type="pct"/>
        <w:tblLayout w:type="fixed"/>
        <w:tblCellMar>
          <w:left w:w="144" w:type="dxa"/>
          <w:bottom w:w="360" w:type="dxa"/>
          <w:right w:w="144" w:type="dxa"/>
        </w:tblCellMar>
        <w:tblLook w:val="0600" w:firstRow="0" w:lastRow="0" w:firstColumn="0" w:lastColumn="0" w:noHBand="1" w:noVBand="1"/>
      </w:tblPr>
      <w:tblGrid>
        <w:gridCol w:w="3073"/>
        <w:gridCol w:w="8016"/>
      </w:tblGrid>
      <w:tr w:rsidR="00832674" w14:paraId="58EF2ABE" w14:textId="77777777" w:rsidTr="006C66E0">
        <w:trPr>
          <w:trHeight w:val="3743"/>
        </w:trPr>
        <w:tc>
          <w:tcPr>
            <w:tcW w:w="2694" w:type="dxa"/>
            <w:shd w:val="clear" w:color="auto" w:fill="auto"/>
          </w:tcPr>
          <w:p w14:paraId="26CAFD1D" w14:textId="5D2A8000" w:rsidR="00832674" w:rsidRDefault="00C74A5C" w:rsidP="00E26F10">
            <w:pPr>
              <w:pStyle w:val="Heading1"/>
            </w:pPr>
            <w:r>
              <w:t>Reference</w:t>
            </w:r>
          </w:p>
        </w:tc>
        <w:tc>
          <w:tcPr>
            <w:tcW w:w="7026" w:type="dxa"/>
            <w:shd w:val="clear" w:color="auto" w:fill="auto"/>
          </w:tcPr>
          <w:p w14:paraId="75B224F5" w14:textId="77777777" w:rsidR="00B51A58" w:rsidRPr="00B51A58" w:rsidRDefault="00B51A58" w:rsidP="00E26F10">
            <w:pPr>
              <w:spacing w:line="240" w:lineRule="auto"/>
              <w:rPr>
                <w:b/>
              </w:rPr>
            </w:pPr>
            <w:r w:rsidRPr="00B51A58">
              <w:rPr>
                <w:b/>
              </w:rPr>
              <w:t xml:space="preserve">Herbert </w:t>
            </w:r>
            <w:proofErr w:type="spellStart"/>
            <w:r w:rsidRPr="00B51A58">
              <w:rPr>
                <w:b/>
              </w:rPr>
              <w:t>Joei</w:t>
            </w:r>
            <w:proofErr w:type="spellEnd"/>
            <w:r w:rsidRPr="00B51A58">
              <w:rPr>
                <w:b/>
              </w:rPr>
              <w:t xml:space="preserve"> </w:t>
            </w:r>
            <w:proofErr w:type="spellStart"/>
            <w:r w:rsidRPr="00B51A58">
              <w:rPr>
                <w:b/>
              </w:rPr>
              <w:t>Bactong</w:t>
            </w:r>
            <w:proofErr w:type="spellEnd"/>
          </w:p>
          <w:p w14:paraId="4E40BACC" w14:textId="77777777" w:rsidR="00B51A58" w:rsidRPr="00B51A58" w:rsidRDefault="00B51A58" w:rsidP="00E26F10">
            <w:pPr>
              <w:spacing w:line="240" w:lineRule="auto"/>
            </w:pPr>
            <w:r w:rsidRPr="00B51A58">
              <w:t>President / Chief Information Officer</w:t>
            </w:r>
          </w:p>
          <w:p w14:paraId="244AFE40" w14:textId="77777777" w:rsidR="00B51A58" w:rsidRPr="00B51A58" w:rsidRDefault="00B51A58" w:rsidP="00E26F10">
            <w:pPr>
              <w:spacing w:line="240" w:lineRule="auto"/>
            </w:pPr>
            <w:proofErr w:type="spellStart"/>
            <w:r w:rsidRPr="00B51A58">
              <w:t>Contextus</w:t>
            </w:r>
            <w:proofErr w:type="spellEnd"/>
            <w:r w:rsidRPr="00B51A58">
              <w:t xml:space="preserve"> Community Technologies Corporation</w:t>
            </w:r>
          </w:p>
          <w:p w14:paraId="75D71FE2" w14:textId="6C08A46E" w:rsidR="00832674" w:rsidRDefault="00B51A58" w:rsidP="00E26F10">
            <w:pPr>
              <w:spacing w:line="240" w:lineRule="auto"/>
            </w:pPr>
            <w:r w:rsidRPr="00B51A58">
              <w:t>09209215216</w:t>
            </w:r>
            <w:r w:rsidRPr="00B51A58">
              <w:rPr>
                <w:b/>
              </w:rPr>
              <w:t xml:space="preserve"> </w:t>
            </w:r>
          </w:p>
        </w:tc>
      </w:tr>
    </w:tbl>
    <w:p w14:paraId="063669C4" w14:textId="4016AC56" w:rsidR="002C74C0" w:rsidRDefault="00D15976"/>
    <w:sectPr w:rsidR="002C74C0" w:rsidSect="0064668C">
      <w:footerReference w:type="default" r:id="rId7"/>
      <w:pgSz w:w="12240" w:h="15840"/>
      <w:pgMar w:top="1701" w:right="794" w:bottom="1701" w:left="357" w:header="720" w:footer="170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19609" w14:textId="77777777" w:rsidR="00D15976" w:rsidRDefault="00D15976" w:rsidP="00927723">
      <w:pPr>
        <w:spacing w:after="0" w:line="240" w:lineRule="auto"/>
      </w:pPr>
      <w:r>
        <w:separator/>
      </w:r>
    </w:p>
  </w:endnote>
  <w:endnote w:type="continuationSeparator" w:id="0">
    <w:p w14:paraId="0DEC4EFC" w14:textId="77777777" w:rsidR="00D15976" w:rsidRDefault="00D15976" w:rsidP="0092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816DC" w14:textId="77777777" w:rsidR="00046802" w:rsidRDefault="00B50C46">
    <w:pPr>
      <w:pStyle w:val="Footer"/>
    </w:pPr>
    <w:r>
      <w:t xml:space="preserve">Page </w:t>
    </w:r>
    <w:r>
      <w:fldChar w:fldCharType="begin"/>
    </w:r>
    <w:r>
      <w:instrText xml:space="preserve"> PAGE </w:instrText>
    </w:r>
    <w:r>
      <w:fldChar w:fldCharType="separate"/>
    </w:r>
    <w:r w:rsidR="00106E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1C481" w14:textId="77777777" w:rsidR="00D15976" w:rsidRDefault="00D15976" w:rsidP="00927723">
      <w:pPr>
        <w:spacing w:after="0" w:line="240" w:lineRule="auto"/>
      </w:pPr>
      <w:r>
        <w:separator/>
      </w:r>
    </w:p>
  </w:footnote>
  <w:footnote w:type="continuationSeparator" w:id="0">
    <w:p w14:paraId="65A21B6F" w14:textId="77777777" w:rsidR="00D15976" w:rsidRDefault="00D15976" w:rsidP="0092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33A"/>
    <w:multiLevelType w:val="hybridMultilevel"/>
    <w:tmpl w:val="DD0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32276"/>
    <w:multiLevelType w:val="hybridMultilevel"/>
    <w:tmpl w:val="76D6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A69D5"/>
    <w:multiLevelType w:val="hybridMultilevel"/>
    <w:tmpl w:val="AD32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3AA3"/>
    <w:multiLevelType w:val="hybridMultilevel"/>
    <w:tmpl w:val="646E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4013A"/>
    <w:multiLevelType w:val="hybridMultilevel"/>
    <w:tmpl w:val="9B4C5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0E1AFA"/>
    <w:multiLevelType w:val="hybridMultilevel"/>
    <w:tmpl w:val="38D49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BC5DB0"/>
    <w:multiLevelType w:val="hybridMultilevel"/>
    <w:tmpl w:val="ECE8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465F4"/>
    <w:multiLevelType w:val="hybridMultilevel"/>
    <w:tmpl w:val="2E2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120E1E"/>
    <w:multiLevelType w:val="hybridMultilevel"/>
    <w:tmpl w:val="3604C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2"/>
  </w:num>
  <w:num w:numId="5">
    <w:abstractNumId w:val="1"/>
  </w:num>
  <w:num w:numId="6">
    <w:abstractNumId w:val="0"/>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B51"/>
    <w:rsid w:val="00014A7E"/>
    <w:rsid w:val="00015D79"/>
    <w:rsid w:val="00021117"/>
    <w:rsid w:val="00021640"/>
    <w:rsid w:val="00025988"/>
    <w:rsid w:val="00034C45"/>
    <w:rsid w:val="000435A4"/>
    <w:rsid w:val="000476DE"/>
    <w:rsid w:val="00060290"/>
    <w:rsid w:val="00065B51"/>
    <w:rsid w:val="0007120E"/>
    <w:rsid w:val="000872AA"/>
    <w:rsid w:val="000C3829"/>
    <w:rsid w:val="000D4228"/>
    <w:rsid w:val="00100986"/>
    <w:rsid w:val="00106E10"/>
    <w:rsid w:val="00124908"/>
    <w:rsid w:val="00162FC8"/>
    <w:rsid w:val="00163B5A"/>
    <w:rsid w:val="001821BE"/>
    <w:rsid w:val="00193A51"/>
    <w:rsid w:val="001D6749"/>
    <w:rsid w:val="002071B7"/>
    <w:rsid w:val="0021351A"/>
    <w:rsid w:val="00213A4B"/>
    <w:rsid w:val="0021459D"/>
    <w:rsid w:val="00256291"/>
    <w:rsid w:val="00256AD5"/>
    <w:rsid w:val="0026433F"/>
    <w:rsid w:val="00285343"/>
    <w:rsid w:val="00293B83"/>
    <w:rsid w:val="002A0447"/>
    <w:rsid w:val="002A6140"/>
    <w:rsid w:val="002C6132"/>
    <w:rsid w:val="002E629D"/>
    <w:rsid w:val="00300E42"/>
    <w:rsid w:val="00304722"/>
    <w:rsid w:val="00311378"/>
    <w:rsid w:val="003178C8"/>
    <w:rsid w:val="00317D52"/>
    <w:rsid w:val="00322D7C"/>
    <w:rsid w:val="00335EED"/>
    <w:rsid w:val="003541DE"/>
    <w:rsid w:val="00354B9C"/>
    <w:rsid w:val="00374773"/>
    <w:rsid w:val="0038586F"/>
    <w:rsid w:val="003C724C"/>
    <w:rsid w:val="003D71C3"/>
    <w:rsid w:val="003E3A14"/>
    <w:rsid w:val="003F75C5"/>
    <w:rsid w:val="00417966"/>
    <w:rsid w:val="00426E2A"/>
    <w:rsid w:val="00427090"/>
    <w:rsid w:val="00427139"/>
    <w:rsid w:val="00431919"/>
    <w:rsid w:val="0043199B"/>
    <w:rsid w:val="00460736"/>
    <w:rsid w:val="004825CB"/>
    <w:rsid w:val="0048335A"/>
    <w:rsid w:val="00485F22"/>
    <w:rsid w:val="004A1D34"/>
    <w:rsid w:val="004A5C6E"/>
    <w:rsid w:val="004C3170"/>
    <w:rsid w:val="004D4155"/>
    <w:rsid w:val="004F011B"/>
    <w:rsid w:val="00500D01"/>
    <w:rsid w:val="00517534"/>
    <w:rsid w:val="00527B83"/>
    <w:rsid w:val="00544FAA"/>
    <w:rsid w:val="005634B6"/>
    <w:rsid w:val="00574430"/>
    <w:rsid w:val="005824E0"/>
    <w:rsid w:val="00586DD7"/>
    <w:rsid w:val="005917D2"/>
    <w:rsid w:val="005A0630"/>
    <w:rsid w:val="005B241B"/>
    <w:rsid w:val="005C10CB"/>
    <w:rsid w:val="005E0B77"/>
    <w:rsid w:val="005E6299"/>
    <w:rsid w:val="005F389A"/>
    <w:rsid w:val="00612C1F"/>
    <w:rsid w:val="0064668C"/>
    <w:rsid w:val="006474B5"/>
    <w:rsid w:val="00656B34"/>
    <w:rsid w:val="006701BE"/>
    <w:rsid w:val="00671159"/>
    <w:rsid w:val="006922F4"/>
    <w:rsid w:val="006A1771"/>
    <w:rsid w:val="006A2F99"/>
    <w:rsid w:val="006A3CE7"/>
    <w:rsid w:val="006B1C43"/>
    <w:rsid w:val="006C5424"/>
    <w:rsid w:val="006C66E0"/>
    <w:rsid w:val="006D3A84"/>
    <w:rsid w:val="006E7121"/>
    <w:rsid w:val="006E7BD3"/>
    <w:rsid w:val="006F7F80"/>
    <w:rsid w:val="00701D4F"/>
    <w:rsid w:val="00721F33"/>
    <w:rsid w:val="007349C0"/>
    <w:rsid w:val="00753340"/>
    <w:rsid w:val="00762055"/>
    <w:rsid w:val="0076477B"/>
    <w:rsid w:val="00776D40"/>
    <w:rsid w:val="0079575D"/>
    <w:rsid w:val="007A3D67"/>
    <w:rsid w:val="007A6ED1"/>
    <w:rsid w:val="007C5B95"/>
    <w:rsid w:val="007E6E51"/>
    <w:rsid w:val="00810B9A"/>
    <w:rsid w:val="00832674"/>
    <w:rsid w:val="00835786"/>
    <w:rsid w:val="00836033"/>
    <w:rsid w:val="00845C3A"/>
    <w:rsid w:val="008470A5"/>
    <w:rsid w:val="00847C77"/>
    <w:rsid w:val="008638DF"/>
    <w:rsid w:val="00866061"/>
    <w:rsid w:val="00866C46"/>
    <w:rsid w:val="00886864"/>
    <w:rsid w:val="0089634F"/>
    <w:rsid w:val="00896ED3"/>
    <w:rsid w:val="008A6618"/>
    <w:rsid w:val="008C04B9"/>
    <w:rsid w:val="008E3F3E"/>
    <w:rsid w:val="009020BB"/>
    <w:rsid w:val="00911535"/>
    <w:rsid w:val="0091684D"/>
    <w:rsid w:val="00927723"/>
    <w:rsid w:val="00940C26"/>
    <w:rsid w:val="00942C89"/>
    <w:rsid w:val="00943A03"/>
    <w:rsid w:val="00953C28"/>
    <w:rsid w:val="009553BD"/>
    <w:rsid w:val="0095708F"/>
    <w:rsid w:val="0096073D"/>
    <w:rsid w:val="00966A5F"/>
    <w:rsid w:val="00976C17"/>
    <w:rsid w:val="009D6341"/>
    <w:rsid w:val="009E12D3"/>
    <w:rsid w:val="00A04353"/>
    <w:rsid w:val="00A0459D"/>
    <w:rsid w:val="00A219BD"/>
    <w:rsid w:val="00A310F2"/>
    <w:rsid w:val="00A3510B"/>
    <w:rsid w:val="00A47F54"/>
    <w:rsid w:val="00A65D69"/>
    <w:rsid w:val="00A70111"/>
    <w:rsid w:val="00A72BAB"/>
    <w:rsid w:val="00A80B12"/>
    <w:rsid w:val="00A825F0"/>
    <w:rsid w:val="00A82C24"/>
    <w:rsid w:val="00A95C4A"/>
    <w:rsid w:val="00AA23DF"/>
    <w:rsid w:val="00AA5524"/>
    <w:rsid w:val="00AB4550"/>
    <w:rsid w:val="00B03D8F"/>
    <w:rsid w:val="00B272E1"/>
    <w:rsid w:val="00B27EB0"/>
    <w:rsid w:val="00B453AC"/>
    <w:rsid w:val="00B50C46"/>
    <w:rsid w:val="00B51A58"/>
    <w:rsid w:val="00B72F33"/>
    <w:rsid w:val="00B84884"/>
    <w:rsid w:val="00B85DC2"/>
    <w:rsid w:val="00BA1352"/>
    <w:rsid w:val="00BA3A1C"/>
    <w:rsid w:val="00BC3A85"/>
    <w:rsid w:val="00BD18E4"/>
    <w:rsid w:val="00BF0B77"/>
    <w:rsid w:val="00BF6443"/>
    <w:rsid w:val="00C04072"/>
    <w:rsid w:val="00C0415B"/>
    <w:rsid w:val="00C124DC"/>
    <w:rsid w:val="00C30E98"/>
    <w:rsid w:val="00C344D8"/>
    <w:rsid w:val="00C45E45"/>
    <w:rsid w:val="00C47FD8"/>
    <w:rsid w:val="00C5363B"/>
    <w:rsid w:val="00C605C4"/>
    <w:rsid w:val="00C74A5C"/>
    <w:rsid w:val="00C92A66"/>
    <w:rsid w:val="00C946A5"/>
    <w:rsid w:val="00CA5D34"/>
    <w:rsid w:val="00CB5582"/>
    <w:rsid w:val="00CB6AF4"/>
    <w:rsid w:val="00CD2110"/>
    <w:rsid w:val="00CD54E3"/>
    <w:rsid w:val="00CE1C5A"/>
    <w:rsid w:val="00D15976"/>
    <w:rsid w:val="00D22E5E"/>
    <w:rsid w:val="00D41BB7"/>
    <w:rsid w:val="00D527DB"/>
    <w:rsid w:val="00D55EFA"/>
    <w:rsid w:val="00D6260D"/>
    <w:rsid w:val="00D664DA"/>
    <w:rsid w:val="00D86E82"/>
    <w:rsid w:val="00D95CAB"/>
    <w:rsid w:val="00DA09A0"/>
    <w:rsid w:val="00DA467F"/>
    <w:rsid w:val="00DA4953"/>
    <w:rsid w:val="00DB35C7"/>
    <w:rsid w:val="00DB6857"/>
    <w:rsid w:val="00DD4E01"/>
    <w:rsid w:val="00DE39D3"/>
    <w:rsid w:val="00DE5674"/>
    <w:rsid w:val="00E009B5"/>
    <w:rsid w:val="00E0747B"/>
    <w:rsid w:val="00E12AB1"/>
    <w:rsid w:val="00E22C3F"/>
    <w:rsid w:val="00E26F10"/>
    <w:rsid w:val="00E3048C"/>
    <w:rsid w:val="00E63F05"/>
    <w:rsid w:val="00E661FC"/>
    <w:rsid w:val="00E70801"/>
    <w:rsid w:val="00E80371"/>
    <w:rsid w:val="00EC17B7"/>
    <w:rsid w:val="00EC18A7"/>
    <w:rsid w:val="00EC62E0"/>
    <w:rsid w:val="00EE6AF9"/>
    <w:rsid w:val="00EF6CD3"/>
    <w:rsid w:val="00F132C7"/>
    <w:rsid w:val="00F144D0"/>
    <w:rsid w:val="00F21FC0"/>
    <w:rsid w:val="00F462A1"/>
    <w:rsid w:val="00F5082F"/>
    <w:rsid w:val="00F86091"/>
    <w:rsid w:val="00F86ACE"/>
    <w:rsid w:val="00FB0500"/>
    <w:rsid w:val="00FD2232"/>
    <w:rsid w:val="00FF6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8D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2C7"/>
  </w:style>
  <w:style w:type="paragraph" w:styleId="Heading1">
    <w:name w:val="heading 1"/>
    <w:basedOn w:val="Normal"/>
    <w:next w:val="Normal"/>
    <w:link w:val="Heading1Char"/>
    <w:uiPriority w:val="3"/>
    <w:unhideWhenUsed/>
    <w:qFormat/>
    <w:rsid w:val="00927723"/>
    <w:pPr>
      <w:pBdr>
        <w:right w:val="single" w:sz="8" w:space="4" w:color="A5300F" w:themeColor="accent1"/>
      </w:pBdr>
      <w:spacing w:after="0" w:line="240" w:lineRule="auto"/>
      <w:jc w:val="right"/>
      <w:outlineLvl w:val="0"/>
    </w:pPr>
    <w:rPr>
      <w:b/>
      <w:bCs/>
      <w:caps/>
      <w:color w:val="7B230B" w:themeColor="accent1" w:themeShade="BF"/>
      <w:kern w:val="20"/>
    </w:rPr>
  </w:style>
  <w:style w:type="paragraph" w:styleId="Heading2">
    <w:name w:val="heading 2"/>
    <w:basedOn w:val="Normal"/>
    <w:next w:val="Normal"/>
    <w:link w:val="Heading2Char"/>
    <w:uiPriority w:val="3"/>
    <w:unhideWhenUsed/>
    <w:qFormat/>
    <w:rsid w:val="00927723"/>
    <w:pPr>
      <w:keepNext/>
      <w:keepLines/>
      <w:spacing w:after="0"/>
      <w:outlineLvl w:val="1"/>
    </w:pPr>
    <w:rPr>
      <w:caps/>
      <w:color w:val="000000" w:themeColor="text1"/>
      <w:kern w:val="20"/>
    </w:rPr>
  </w:style>
  <w:style w:type="paragraph" w:styleId="Heading3">
    <w:name w:val="heading 3"/>
    <w:basedOn w:val="Normal"/>
    <w:next w:val="Normal"/>
    <w:link w:val="Heading3Char"/>
    <w:uiPriority w:val="3"/>
    <w:unhideWhenUsed/>
    <w:qFormat/>
    <w:rsid w:val="00927723"/>
    <w:pPr>
      <w:keepNext/>
      <w:keepLines/>
      <w:spacing w:after="80"/>
      <w:outlineLvl w:val="2"/>
    </w:pPr>
    <w:rPr>
      <w:caps/>
      <w:color w:val="595959" w:themeColor="text1" w:themeTint="A6"/>
      <w:szCs w:val="17"/>
    </w:rPr>
  </w:style>
  <w:style w:type="paragraph" w:styleId="Heading4">
    <w:name w:val="heading 4"/>
    <w:basedOn w:val="Normal"/>
    <w:next w:val="Normal"/>
    <w:link w:val="Heading4Char"/>
    <w:uiPriority w:val="3"/>
    <w:semiHidden/>
    <w:unhideWhenUsed/>
    <w:qFormat/>
    <w:rsid w:val="00E0747B"/>
    <w:pPr>
      <w:keepNext/>
      <w:keepLines/>
      <w:spacing w:before="40" w:after="0"/>
      <w:outlineLvl w:val="3"/>
    </w:pPr>
    <w:rPr>
      <w:rFonts w:asciiTheme="majorHAnsi" w:eastAsiaTheme="majorEastAsia" w:hAnsiTheme="majorHAnsi" w:cstheme="majorBidi"/>
      <w:i/>
      <w:iCs/>
      <w:color w:val="7B230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927723"/>
    <w:rPr>
      <w:rFonts w:eastAsiaTheme="minorEastAsia"/>
      <w:b/>
      <w:bCs/>
      <w:caps/>
      <w:color w:val="7B230B" w:themeColor="accent1" w:themeShade="BF"/>
      <w:kern w:val="20"/>
      <w:lang w:eastAsia="ja-JP"/>
    </w:rPr>
  </w:style>
  <w:style w:type="character" w:customStyle="1" w:styleId="Heading2Char">
    <w:name w:val="Heading 2 Char"/>
    <w:basedOn w:val="DefaultParagraphFont"/>
    <w:link w:val="Heading2"/>
    <w:uiPriority w:val="3"/>
    <w:rsid w:val="00927723"/>
    <w:rPr>
      <w:rFonts w:eastAsiaTheme="minorEastAsia"/>
      <w:caps/>
      <w:color w:val="000000" w:themeColor="text1"/>
      <w:kern w:val="20"/>
      <w:lang w:eastAsia="ja-JP"/>
    </w:rPr>
  </w:style>
  <w:style w:type="character" w:customStyle="1" w:styleId="Heading3Char">
    <w:name w:val="Heading 3 Char"/>
    <w:basedOn w:val="DefaultParagraphFont"/>
    <w:link w:val="Heading3"/>
    <w:uiPriority w:val="3"/>
    <w:rsid w:val="00927723"/>
    <w:rPr>
      <w:rFonts w:eastAsiaTheme="minorEastAsia"/>
      <w:caps/>
      <w:color w:val="595959" w:themeColor="text1" w:themeTint="A6"/>
      <w:szCs w:val="17"/>
      <w:lang w:eastAsia="ja-JP"/>
    </w:rPr>
  </w:style>
  <w:style w:type="paragraph" w:styleId="NoSpacing">
    <w:name w:val="No Spacing"/>
    <w:uiPriority w:val="2"/>
    <w:qFormat/>
    <w:rsid w:val="00927723"/>
    <w:pPr>
      <w:spacing w:after="0" w:line="240" w:lineRule="auto"/>
    </w:pPr>
    <w:rPr>
      <w:rFonts w:eastAsiaTheme="minorEastAsia"/>
      <w:lang w:eastAsia="ja-JP"/>
    </w:rPr>
  </w:style>
  <w:style w:type="character" w:styleId="Strong">
    <w:name w:val="Strong"/>
    <w:basedOn w:val="DefaultParagraphFont"/>
    <w:uiPriority w:val="4"/>
    <w:qFormat/>
    <w:rsid w:val="00927723"/>
    <w:rPr>
      <w:b/>
      <w:bCs/>
    </w:rPr>
  </w:style>
  <w:style w:type="paragraph" w:styleId="Footer">
    <w:name w:val="footer"/>
    <w:basedOn w:val="Normal"/>
    <w:link w:val="FooterChar"/>
    <w:uiPriority w:val="99"/>
    <w:unhideWhenUsed/>
    <w:qFormat/>
    <w:rsid w:val="00927723"/>
    <w:pPr>
      <w:spacing w:before="240" w:after="0" w:line="240" w:lineRule="auto"/>
      <w:jc w:val="right"/>
    </w:pPr>
    <w:rPr>
      <w:b/>
      <w:bCs/>
      <w:caps/>
      <w:color w:val="7B230B" w:themeColor="accent1" w:themeShade="BF"/>
      <w:szCs w:val="16"/>
    </w:rPr>
  </w:style>
  <w:style w:type="character" w:customStyle="1" w:styleId="FooterChar">
    <w:name w:val="Footer Char"/>
    <w:basedOn w:val="DefaultParagraphFont"/>
    <w:link w:val="Footer"/>
    <w:uiPriority w:val="99"/>
    <w:rsid w:val="00927723"/>
    <w:rPr>
      <w:rFonts w:eastAsiaTheme="minorEastAsia"/>
      <w:b/>
      <w:bCs/>
      <w:caps/>
      <w:color w:val="7B230B" w:themeColor="accent1" w:themeShade="BF"/>
      <w:szCs w:val="16"/>
      <w:lang w:eastAsia="ja-JP"/>
    </w:rPr>
  </w:style>
  <w:style w:type="paragraph" w:styleId="Title">
    <w:name w:val="Title"/>
    <w:basedOn w:val="Normal"/>
    <w:next w:val="Normal"/>
    <w:link w:val="TitleChar"/>
    <w:uiPriority w:val="1"/>
    <w:qFormat/>
    <w:rsid w:val="00927723"/>
    <w:pPr>
      <w:spacing w:after="0" w:line="240" w:lineRule="auto"/>
      <w:contextualSpacing/>
    </w:pPr>
    <w:rPr>
      <w:rFonts w:asciiTheme="majorHAnsi" w:eastAsiaTheme="majorEastAsia" w:hAnsiTheme="majorHAnsi" w:cstheme="majorBidi"/>
      <w:caps/>
      <w:color w:val="7B230B" w:themeColor="accent1" w:themeShade="BF"/>
      <w:kern w:val="28"/>
      <w:sz w:val="48"/>
      <w:szCs w:val="56"/>
    </w:rPr>
  </w:style>
  <w:style w:type="character" w:customStyle="1" w:styleId="TitleChar">
    <w:name w:val="Title Char"/>
    <w:basedOn w:val="DefaultParagraphFont"/>
    <w:link w:val="Title"/>
    <w:uiPriority w:val="1"/>
    <w:rsid w:val="00927723"/>
    <w:rPr>
      <w:rFonts w:asciiTheme="majorHAnsi" w:eastAsiaTheme="majorEastAsia" w:hAnsiTheme="majorHAnsi" w:cstheme="majorBidi"/>
      <w:caps/>
      <w:color w:val="7B230B" w:themeColor="accent1" w:themeShade="BF"/>
      <w:kern w:val="28"/>
      <w:sz w:val="48"/>
      <w:szCs w:val="56"/>
      <w:lang w:eastAsia="ja-JP"/>
    </w:rPr>
  </w:style>
  <w:style w:type="paragraph" w:styleId="Header">
    <w:name w:val="header"/>
    <w:basedOn w:val="Normal"/>
    <w:link w:val="HeaderChar"/>
    <w:uiPriority w:val="99"/>
    <w:unhideWhenUsed/>
    <w:rsid w:val="00927723"/>
    <w:pPr>
      <w:spacing w:after="0" w:line="240" w:lineRule="auto"/>
    </w:pPr>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paragraph" w:styleId="ListParagraph">
    <w:name w:val="List Paragraph"/>
    <w:basedOn w:val="Normal"/>
    <w:uiPriority w:val="34"/>
    <w:unhideWhenUsed/>
    <w:qFormat/>
    <w:rsid w:val="00BF6443"/>
    <w:pPr>
      <w:ind w:left="720"/>
      <w:contextualSpacing/>
    </w:pPr>
  </w:style>
  <w:style w:type="table" w:styleId="TableGrid">
    <w:name w:val="Table Grid"/>
    <w:basedOn w:val="TableNormal"/>
    <w:uiPriority w:val="39"/>
    <w:rsid w:val="00BF6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F64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3"/>
    <w:semiHidden/>
    <w:rsid w:val="00E0747B"/>
    <w:rPr>
      <w:rFonts w:asciiTheme="majorHAnsi" w:eastAsiaTheme="majorEastAsia" w:hAnsiTheme="majorHAnsi" w:cstheme="majorBidi"/>
      <w:i/>
      <w:iCs/>
      <w:color w:val="7B230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122431">
      <w:bodyDiv w:val="1"/>
      <w:marLeft w:val="0"/>
      <w:marRight w:val="0"/>
      <w:marTop w:val="0"/>
      <w:marBottom w:val="0"/>
      <w:divBdr>
        <w:top w:val="none" w:sz="0" w:space="0" w:color="auto"/>
        <w:left w:val="none" w:sz="0" w:space="0" w:color="auto"/>
        <w:bottom w:val="none" w:sz="0" w:space="0" w:color="auto"/>
        <w:right w:val="none" w:sz="0" w:space="0" w:color="auto"/>
      </w:divBdr>
      <w:divsChild>
        <w:div w:id="912468355">
          <w:marLeft w:val="-15"/>
          <w:marRight w:val="-15"/>
          <w:marTop w:val="0"/>
          <w:marBottom w:val="0"/>
          <w:divBdr>
            <w:top w:val="none" w:sz="0" w:space="0" w:color="auto"/>
            <w:left w:val="none" w:sz="0" w:space="0" w:color="auto"/>
            <w:bottom w:val="none" w:sz="0" w:space="0" w:color="auto"/>
            <w:right w:val="none" w:sz="0" w:space="0" w:color="auto"/>
          </w:divBdr>
        </w:div>
      </w:divsChild>
    </w:div>
    <w:div w:id="836261890">
      <w:bodyDiv w:val="1"/>
      <w:marLeft w:val="0"/>
      <w:marRight w:val="0"/>
      <w:marTop w:val="0"/>
      <w:marBottom w:val="0"/>
      <w:divBdr>
        <w:top w:val="none" w:sz="0" w:space="0" w:color="auto"/>
        <w:left w:val="none" w:sz="0" w:space="0" w:color="auto"/>
        <w:bottom w:val="none" w:sz="0" w:space="0" w:color="auto"/>
        <w:right w:val="none" w:sz="0" w:space="0" w:color="auto"/>
      </w:divBdr>
      <w:divsChild>
        <w:div w:id="1827090687">
          <w:marLeft w:val="-15"/>
          <w:marRight w:val="-15"/>
          <w:marTop w:val="0"/>
          <w:marBottom w:val="0"/>
          <w:divBdr>
            <w:top w:val="none" w:sz="0" w:space="0" w:color="auto"/>
            <w:left w:val="none" w:sz="0" w:space="0" w:color="auto"/>
            <w:bottom w:val="none" w:sz="0" w:space="0" w:color="auto"/>
            <w:right w:val="none" w:sz="0" w:space="0" w:color="auto"/>
          </w:divBdr>
        </w:div>
      </w:divsChild>
    </w:div>
    <w:div w:id="1076971508">
      <w:bodyDiv w:val="1"/>
      <w:marLeft w:val="0"/>
      <w:marRight w:val="0"/>
      <w:marTop w:val="0"/>
      <w:marBottom w:val="0"/>
      <w:divBdr>
        <w:top w:val="none" w:sz="0" w:space="0" w:color="auto"/>
        <w:left w:val="none" w:sz="0" w:space="0" w:color="auto"/>
        <w:bottom w:val="none" w:sz="0" w:space="0" w:color="auto"/>
        <w:right w:val="none" w:sz="0" w:space="0" w:color="auto"/>
      </w:divBdr>
      <w:divsChild>
        <w:div w:id="226187582">
          <w:marLeft w:val="0"/>
          <w:marRight w:val="0"/>
          <w:marTop w:val="0"/>
          <w:marBottom w:val="0"/>
          <w:divBdr>
            <w:top w:val="none" w:sz="0" w:space="0" w:color="auto"/>
            <w:left w:val="none" w:sz="0" w:space="0" w:color="auto"/>
            <w:bottom w:val="none" w:sz="0" w:space="0" w:color="auto"/>
            <w:right w:val="none" w:sz="0" w:space="0" w:color="auto"/>
          </w:divBdr>
          <w:divsChild>
            <w:div w:id="885988020">
              <w:marLeft w:val="-15"/>
              <w:marRight w:val="-15"/>
              <w:marTop w:val="0"/>
              <w:marBottom w:val="0"/>
              <w:divBdr>
                <w:top w:val="none" w:sz="0" w:space="0" w:color="auto"/>
                <w:left w:val="none" w:sz="0" w:space="0" w:color="auto"/>
                <w:bottom w:val="none" w:sz="0" w:space="0" w:color="auto"/>
                <w:right w:val="none" w:sz="0" w:space="0" w:color="auto"/>
              </w:divBdr>
            </w:div>
            <w:div w:id="2135058095">
              <w:marLeft w:val="-15"/>
              <w:marRight w:val="-15"/>
              <w:marTop w:val="0"/>
              <w:marBottom w:val="0"/>
              <w:divBdr>
                <w:top w:val="none" w:sz="0" w:space="0" w:color="auto"/>
                <w:left w:val="none" w:sz="0" w:space="0" w:color="auto"/>
                <w:bottom w:val="none" w:sz="0" w:space="0" w:color="auto"/>
                <w:right w:val="none" w:sz="0" w:space="0" w:color="auto"/>
              </w:divBdr>
            </w:div>
            <w:div w:id="2059619969">
              <w:marLeft w:val="-15"/>
              <w:marRight w:val="-15"/>
              <w:marTop w:val="0"/>
              <w:marBottom w:val="0"/>
              <w:divBdr>
                <w:top w:val="none" w:sz="0" w:space="0" w:color="auto"/>
                <w:left w:val="none" w:sz="0" w:space="0" w:color="auto"/>
                <w:bottom w:val="none" w:sz="0" w:space="0" w:color="auto"/>
                <w:right w:val="none" w:sz="0" w:space="0" w:color="auto"/>
              </w:divBdr>
            </w:div>
            <w:div w:id="140498515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608924066">
      <w:bodyDiv w:val="1"/>
      <w:marLeft w:val="0"/>
      <w:marRight w:val="0"/>
      <w:marTop w:val="0"/>
      <w:marBottom w:val="0"/>
      <w:divBdr>
        <w:top w:val="none" w:sz="0" w:space="0" w:color="auto"/>
        <w:left w:val="none" w:sz="0" w:space="0" w:color="auto"/>
        <w:bottom w:val="none" w:sz="0" w:space="0" w:color="auto"/>
        <w:right w:val="none" w:sz="0" w:space="0" w:color="auto"/>
      </w:divBdr>
    </w:div>
    <w:div w:id="208911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elladivinatolentino/Library/Containers/com.microsoft.Word/Data/Library/Caches/TM03456621/Basic%20resume.dotx" TargetMode="External"/></Relationships>
</file>

<file path=word/theme/theme1.xml><?xml version="1.0" encoding="utf-8"?>
<a:theme xmlns:a="http://schemas.openxmlformats.org/drawingml/2006/main" name="Theme1">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Basic resume.dotx</Template>
  <TotalTime>98</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Jella Divina P. Tolentino</cp:lastModifiedBy>
  <cp:revision>23</cp:revision>
  <cp:lastPrinted>2018-05-20T07:22:00Z</cp:lastPrinted>
  <dcterms:created xsi:type="dcterms:W3CDTF">2018-05-20T07:22:00Z</dcterms:created>
  <dcterms:modified xsi:type="dcterms:W3CDTF">2018-05-24T06:34:00Z</dcterms:modified>
</cp:coreProperties>
</file>