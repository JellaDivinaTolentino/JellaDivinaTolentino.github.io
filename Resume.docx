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600" w:firstRow="0" w:lastRow="0" w:firstColumn="0" w:lastColumn="0" w:noHBand="1" w:noVBand="1"/>
        <w:tblDescription w:val="Resume layout table"/>
      </w:tblPr>
      <w:tblGrid>
        <w:gridCol w:w="2993"/>
        <w:gridCol w:w="7807"/>
      </w:tblGrid>
      <w:tr w:rsidR="006C66E0" w14:paraId="52010A1F" w14:textId="77777777" w:rsidTr="006C66E0">
        <w:tc>
          <w:tcPr>
            <w:tcW w:w="2694" w:type="dxa"/>
            <w:shd w:val="clear" w:color="auto" w:fill="auto"/>
          </w:tcPr>
          <w:p w14:paraId="03D1CFC3" w14:textId="77777777" w:rsidR="00927723" w:rsidRPr="003F75C5" w:rsidRDefault="00927723" w:rsidP="00832674">
            <w:pPr>
              <w:spacing w:line="240" w:lineRule="auto"/>
              <w:rPr>
                <w:u w:val="double"/>
              </w:rPr>
            </w:pPr>
            <w:bookmarkStart w:id="0" w:name="_GoBack" w:colFirst="1" w:colLast="1"/>
          </w:p>
        </w:tc>
        <w:tc>
          <w:tcPr>
            <w:tcW w:w="7026" w:type="dxa"/>
            <w:shd w:val="clear" w:color="auto" w:fill="auto"/>
            <w:tcMar>
              <w:bottom w:w="576" w:type="dxa"/>
            </w:tcMar>
          </w:tcPr>
          <w:p w14:paraId="231C107B" w14:textId="3783F163" w:rsidR="00F132C7" w:rsidRPr="00F132C7" w:rsidRDefault="00943A03" w:rsidP="00832674">
            <w:pPr>
              <w:pStyle w:val="Title"/>
            </w:pPr>
            <w:r>
              <w:t>Jella Tolentino</w:t>
            </w:r>
          </w:p>
          <w:p w14:paraId="06B111B5" w14:textId="617579B5" w:rsidR="00927723" w:rsidRPr="00943A03" w:rsidRDefault="00CB6AF4" w:rsidP="00832674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Makati City</w:t>
            </w:r>
            <w:r w:rsidR="006701BE">
              <w:rPr>
                <w:sz w:val="16"/>
                <w:szCs w:val="16"/>
              </w:rPr>
              <w:t>, Philippines</w:t>
            </w:r>
            <w:r w:rsidR="00927723" w:rsidRPr="00943A03">
              <w:rPr>
                <w:sz w:val="16"/>
                <w:szCs w:val="16"/>
              </w:rPr>
              <w:t> | </w:t>
            </w:r>
            <w:r w:rsidR="00927723" w:rsidRPr="00943A03">
              <w:rPr>
                <w:kern w:val="20"/>
                <w:sz w:val="16"/>
                <w:szCs w:val="16"/>
              </w:rPr>
              <w:t> </w:t>
            </w:r>
            <w:r w:rsidR="00943A03" w:rsidRPr="00943A03">
              <w:rPr>
                <w:sz w:val="16"/>
                <w:szCs w:val="16"/>
              </w:rPr>
              <w:t>jelladivinatolentino@gmail.com</w:t>
            </w:r>
            <w:r w:rsidR="00927723" w:rsidRPr="00943A03">
              <w:rPr>
                <w:sz w:val="16"/>
                <w:szCs w:val="16"/>
              </w:rPr>
              <w:t>  |  </w:t>
            </w:r>
            <w:r w:rsidR="00943A03" w:rsidRPr="00943A03">
              <w:rPr>
                <w:sz w:val="16"/>
                <w:szCs w:val="16"/>
              </w:rPr>
              <w:t>09475206032</w:t>
            </w:r>
          </w:p>
        </w:tc>
      </w:tr>
      <w:tr w:rsidR="006C66E0" w14:paraId="605AAF84" w14:textId="77777777" w:rsidTr="006C66E0">
        <w:tc>
          <w:tcPr>
            <w:tcW w:w="2694" w:type="dxa"/>
            <w:shd w:val="clear" w:color="auto" w:fill="auto"/>
          </w:tcPr>
          <w:p w14:paraId="0CEE180A" w14:textId="6A53F1D2" w:rsidR="00927723" w:rsidRDefault="00E3048C" w:rsidP="00832674">
            <w:pPr>
              <w:pStyle w:val="Heading1"/>
            </w:pPr>
            <w:r>
              <w:t>Personal Information</w:t>
            </w:r>
          </w:p>
        </w:tc>
        <w:tc>
          <w:tcPr>
            <w:tcW w:w="7026" w:type="dxa"/>
            <w:shd w:val="clear" w:color="auto" w:fill="auto"/>
          </w:tcPr>
          <w:p w14:paraId="31806E79" w14:textId="77777777" w:rsidR="00927723" w:rsidRDefault="00E3048C" w:rsidP="00832674">
            <w:r w:rsidRPr="00E3048C">
              <w:t>Technically proficient, programmer with satisfying knowledge in front-end / back-end skills,</w:t>
            </w:r>
            <w:r>
              <w:t xml:space="preserve"> </w:t>
            </w:r>
            <w:r w:rsidRPr="00E3048C">
              <w:t>learner, foodie and explorer. Optimizing and debugging is the best part for her when it comes to programming due to the fact she wants everything to be well-organized. Interested in new challenge and opportunity.</w:t>
            </w:r>
          </w:p>
          <w:p w14:paraId="251CE3C4" w14:textId="2CC24BBB" w:rsidR="00CB6AF4" w:rsidRDefault="00CB6AF4" w:rsidP="00832674">
            <w:r>
              <w:t xml:space="preserve">Portfolio: </w:t>
            </w:r>
            <w:r w:rsidRPr="00E70801">
              <w:t>jelladivinatolentino.github.io</w:t>
            </w:r>
          </w:p>
        </w:tc>
      </w:tr>
      <w:tr w:rsidR="006C66E0" w14:paraId="27AC912C" w14:textId="77777777" w:rsidTr="006C66E0">
        <w:tc>
          <w:tcPr>
            <w:tcW w:w="2694" w:type="dxa"/>
            <w:shd w:val="clear" w:color="auto" w:fill="auto"/>
          </w:tcPr>
          <w:p w14:paraId="120C4894" w14:textId="63F2D68F" w:rsidR="00927723" w:rsidRDefault="006C5424" w:rsidP="00832674">
            <w:pPr>
              <w:pStyle w:val="Heading1"/>
            </w:pPr>
            <w:r>
              <w:t>Skills</w:t>
            </w:r>
          </w:p>
        </w:tc>
        <w:tc>
          <w:tcPr>
            <w:tcW w:w="7026" w:type="dxa"/>
            <w:shd w:val="clear" w:color="auto" w:fill="auto"/>
          </w:tcPr>
          <w:p w14:paraId="0D7BD250" w14:textId="4DCB6DFE" w:rsidR="00BF6443" w:rsidRDefault="00015D79" w:rsidP="00832674">
            <w:r>
              <w:t>PHP | HTM</w:t>
            </w:r>
            <w:r w:rsidR="00DB6857">
              <w:t xml:space="preserve">L | CSS | jQuery | </w:t>
            </w:r>
            <w:proofErr w:type="spellStart"/>
            <w:r w:rsidR="00DB6857">
              <w:t>Javascript</w:t>
            </w:r>
            <w:proofErr w:type="spellEnd"/>
            <w:r w:rsidR="00DB6857">
              <w:t xml:space="preserve"> </w:t>
            </w:r>
            <w:r w:rsidR="008E3F3E">
              <w:t>| Photoshop</w:t>
            </w:r>
          </w:p>
          <w:p w14:paraId="10479A1E" w14:textId="5DD308AA" w:rsidR="00DB6857" w:rsidRDefault="00DB6857" w:rsidP="00832674">
            <w:proofErr w:type="spellStart"/>
            <w:r>
              <w:t>Laravel</w:t>
            </w:r>
            <w:proofErr w:type="spellEnd"/>
            <w:r>
              <w:t xml:space="preserve"> </w:t>
            </w:r>
            <w:r w:rsidR="00C344D8">
              <w:t xml:space="preserve">5.6 </w:t>
            </w:r>
            <w:r>
              <w:t xml:space="preserve">| </w:t>
            </w:r>
            <w:proofErr w:type="spellStart"/>
            <w:r>
              <w:t>AngularJS</w:t>
            </w:r>
            <w:proofErr w:type="spellEnd"/>
            <w:r w:rsidR="00A47F54">
              <w:t xml:space="preserve"> 1</w:t>
            </w:r>
            <w:r w:rsidR="004A1D34">
              <w:t xml:space="preserve"> | </w:t>
            </w:r>
            <w:proofErr w:type="spellStart"/>
            <w:r w:rsidR="004A1D34">
              <w:t>Yii</w:t>
            </w:r>
            <w:proofErr w:type="spellEnd"/>
            <w:r w:rsidR="004A1D34">
              <w:t xml:space="preserve"> Framework</w:t>
            </w:r>
          </w:p>
          <w:p w14:paraId="42942262" w14:textId="77777777" w:rsidR="00D6260D" w:rsidRDefault="00015D79" w:rsidP="00832674">
            <w:r>
              <w:t xml:space="preserve">MySQL | </w:t>
            </w:r>
            <w:proofErr w:type="spellStart"/>
            <w:r w:rsidR="003C724C">
              <w:t>MongoDB</w:t>
            </w:r>
            <w:proofErr w:type="spellEnd"/>
          </w:p>
          <w:p w14:paraId="1674A47A" w14:textId="47F7DBCC" w:rsidR="00015D79" w:rsidRDefault="00417966" w:rsidP="00832674">
            <w:proofErr w:type="spellStart"/>
            <w:r>
              <w:t>Bitbucket</w:t>
            </w:r>
            <w:proofErr w:type="spellEnd"/>
            <w:r>
              <w:t xml:space="preserve"> | </w:t>
            </w:r>
            <w:proofErr w:type="spellStart"/>
            <w:r>
              <w:t>Github</w:t>
            </w:r>
            <w:proofErr w:type="spellEnd"/>
          </w:p>
          <w:p w14:paraId="2C7564EB" w14:textId="5AF5C726" w:rsidR="00015D79" w:rsidRDefault="00354B9C" w:rsidP="00832674">
            <w:r>
              <w:t xml:space="preserve">Mac | </w:t>
            </w:r>
            <w:r w:rsidR="00256291">
              <w:t>Ubuntu</w:t>
            </w:r>
          </w:p>
          <w:p w14:paraId="17761266" w14:textId="743C9AB6" w:rsidR="006922F4" w:rsidRDefault="006922F4" w:rsidP="00832674">
            <w:proofErr w:type="spellStart"/>
            <w:r>
              <w:t>Paypal</w:t>
            </w:r>
            <w:proofErr w:type="spellEnd"/>
            <w:r>
              <w:t xml:space="preserve"> Integration</w:t>
            </w:r>
          </w:p>
        </w:tc>
      </w:tr>
      <w:tr w:rsidR="006C66E0" w14:paraId="6C097DB3" w14:textId="77777777" w:rsidTr="006C66E0">
        <w:tc>
          <w:tcPr>
            <w:tcW w:w="2694" w:type="dxa"/>
            <w:shd w:val="clear" w:color="auto" w:fill="auto"/>
          </w:tcPr>
          <w:p w14:paraId="224A0EB7" w14:textId="19D32F7F" w:rsidR="00100986" w:rsidRDefault="00100986" w:rsidP="00832674">
            <w:pPr>
              <w:pStyle w:val="Heading1"/>
            </w:pPr>
            <w:r>
              <w:t>qualification</w:t>
            </w:r>
            <w:r w:rsidR="00500D01">
              <w:t>s</w:t>
            </w:r>
          </w:p>
        </w:tc>
        <w:tc>
          <w:tcPr>
            <w:tcW w:w="7026" w:type="dxa"/>
            <w:shd w:val="clear" w:color="auto" w:fill="auto"/>
          </w:tcPr>
          <w:p w14:paraId="459392F5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 xml:space="preserve">6 </w:t>
            </w:r>
            <w:proofErr w:type="gramStart"/>
            <w:r>
              <w:t>years</w:t>
            </w:r>
            <w:proofErr w:type="gramEnd"/>
            <w:r>
              <w:t xml:space="preserve"> experience in application development</w:t>
            </w:r>
          </w:p>
          <w:p w14:paraId="4979A183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2 years of software development team leader experience</w:t>
            </w:r>
          </w:p>
          <w:p w14:paraId="5A35F6A1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Knowledge of database design and management systems</w:t>
            </w:r>
          </w:p>
          <w:p w14:paraId="634368BC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Training, Coding &amp; Documentation</w:t>
            </w:r>
          </w:p>
          <w:p w14:paraId="2C15E3DE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Problem Solving and Creative Thinking</w:t>
            </w:r>
          </w:p>
          <w:p w14:paraId="5ED380E1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Excellent oral and written communication skills</w:t>
            </w:r>
          </w:p>
          <w:p w14:paraId="730431A5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Self-motivated and detail-oriented</w:t>
            </w:r>
          </w:p>
          <w:p w14:paraId="02F17517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Ability to see tasks through to completion without significant guidance</w:t>
            </w:r>
          </w:p>
          <w:p w14:paraId="0425A76F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Dedication to company objectives</w:t>
            </w:r>
          </w:p>
          <w:p w14:paraId="33950A05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Consistently delivers working software that meets standards</w:t>
            </w:r>
          </w:p>
          <w:p w14:paraId="77AE313A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Efficiently executes assigned actions</w:t>
            </w:r>
          </w:p>
          <w:p w14:paraId="70A383B4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Experience with Agile and RAD</w:t>
            </w:r>
          </w:p>
          <w:p w14:paraId="4C007BC3" w14:textId="77777777" w:rsidR="00A219BD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Strong ability in web application development</w:t>
            </w:r>
          </w:p>
          <w:p w14:paraId="70865220" w14:textId="4998CCEB" w:rsidR="009020BB" w:rsidRDefault="00A219BD" w:rsidP="00832674">
            <w:pPr>
              <w:pStyle w:val="ListParagraph"/>
              <w:numPr>
                <w:ilvl w:val="0"/>
                <w:numId w:val="4"/>
              </w:numPr>
            </w:pPr>
            <w:r>
              <w:t>Fanatical about quality, usability, security and scalability</w:t>
            </w:r>
          </w:p>
        </w:tc>
      </w:tr>
      <w:tr w:rsidR="006C66E0" w14:paraId="0FA859F9" w14:textId="77777777" w:rsidTr="006C66E0">
        <w:tc>
          <w:tcPr>
            <w:tcW w:w="2694" w:type="dxa"/>
            <w:shd w:val="clear" w:color="auto" w:fill="auto"/>
          </w:tcPr>
          <w:p w14:paraId="43282168" w14:textId="216DF6B3" w:rsidR="00B453AC" w:rsidRDefault="00CE1C5A" w:rsidP="00832674">
            <w:pPr>
              <w:pStyle w:val="Heading1"/>
            </w:pPr>
            <w:r>
              <w:t>WORK EXPERIENCE</w:t>
            </w:r>
          </w:p>
        </w:tc>
        <w:tc>
          <w:tcPr>
            <w:tcW w:w="7026" w:type="dxa"/>
            <w:shd w:val="clear" w:color="auto" w:fill="auto"/>
          </w:tcPr>
          <w:p w14:paraId="7DA6AC53" w14:textId="77777777" w:rsidR="00124908" w:rsidRPr="00942C89" w:rsidRDefault="00124908" w:rsidP="00832674">
            <w:pPr>
              <w:rPr>
                <w:b/>
              </w:rPr>
            </w:pPr>
            <w:r w:rsidRPr="00942C89">
              <w:rPr>
                <w:b/>
              </w:rPr>
              <w:t>Application Design and Development Team Lead</w:t>
            </w:r>
          </w:p>
          <w:p w14:paraId="163F2C5D" w14:textId="2CFFD8E9" w:rsidR="00124908" w:rsidRPr="00AA5524" w:rsidRDefault="00966A5F" w:rsidP="00832674">
            <w:r w:rsidRPr="00AA5524">
              <w:lastRenderedPageBreak/>
              <w:t>September 1, 2015</w:t>
            </w:r>
            <w:r w:rsidR="00124908" w:rsidRPr="00AA5524">
              <w:t xml:space="preserve"> </w:t>
            </w:r>
            <w:r w:rsidR="00612C1F" w:rsidRPr="00AA5524">
              <w:t>–</w:t>
            </w:r>
            <w:r w:rsidR="00124908" w:rsidRPr="00AA5524">
              <w:t xml:space="preserve"> Present</w:t>
            </w:r>
          </w:p>
          <w:p w14:paraId="6C5BBA1F" w14:textId="218E2C39" w:rsidR="00612C1F" w:rsidRPr="00AA5524" w:rsidRDefault="00612C1F" w:rsidP="00832674">
            <w:proofErr w:type="spellStart"/>
            <w:r w:rsidRPr="00AA5524">
              <w:t>Contextus</w:t>
            </w:r>
            <w:proofErr w:type="spellEnd"/>
            <w:r w:rsidRPr="00AA5524">
              <w:t xml:space="preserve"> Community Technologies Corporation</w:t>
            </w:r>
            <w:r w:rsidR="00E12AB1">
              <w:t xml:space="preserve"> (startup company)</w:t>
            </w:r>
          </w:p>
          <w:p w14:paraId="4BFE6194" w14:textId="58D15B1C" w:rsidR="00942C89" w:rsidRPr="00AA5524" w:rsidRDefault="00942C89" w:rsidP="00832674">
            <w:r w:rsidRPr="00AA5524">
              <w:t>Makati City, Philippines</w:t>
            </w:r>
          </w:p>
          <w:p w14:paraId="054CFE50" w14:textId="20F12833" w:rsidR="00D22E5E" w:rsidRDefault="00D22E5E" w:rsidP="00832674">
            <w:r w:rsidRPr="00D22E5E">
              <w:t>Roles:</w:t>
            </w:r>
          </w:p>
          <w:p w14:paraId="6D064BF5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Manage a team of 2 junior associate developers</w:t>
            </w:r>
          </w:p>
          <w:p w14:paraId="259CEF3D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Monitor all aspects of applications being developed to ensure the quality and deadline of applications are met</w:t>
            </w:r>
          </w:p>
          <w:p w14:paraId="1092CD1B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Collaborates closely with customers throughout the development cycle</w:t>
            </w:r>
          </w:p>
          <w:p w14:paraId="6AD34565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Coordinated with marketing and business development teams</w:t>
            </w:r>
          </w:p>
          <w:p w14:paraId="461A238F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Prioritizes programming work and assigns tasks</w:t>
            </w:r>
          </w:p>
          <w:p w14:paraId="73D30621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Motivate development team</w:t>
            </w:r>
          </w:p>
          <w:p w14:paraId="019F1063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Held team meetings and prioritized work tasks</w:t>
            </w:r>
          </w:p>
          <w:p w14:paraId="4E4444C3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Made key decisions for process implementation</w:t>
            </w:r>
          </w:p>
          <w:p w14:paraId="2C0EB96B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Contributed to technical solutions from design to code developments</w:t>
            </w:r>
          </w:p>
          <w:p w14:paraId="4BEC153D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Planned and implemented multiple complex solutions</w:t>
            </w:r>
          </w:p>
          <w:p w14:paraId="3AF7970F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Upheld established standard policies and procedures</w:t>
            </w:r>
          </w:p>
          <w:p w14:paraId="476AE261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Tested and developed functional requirements</w:t>
            </w:r>
          </w:p>
          <w:p w14:paraId="6A7B8B76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Transformed business requirements to technical design after thorough analysis</w:t>
            </w:r>
          </w:p>
          <w:p w14:paraId="20A2211C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Test methods for each developed component</w:t>
            </w:r>
          </w:p>
          <w:p w14:paraId="06DCF097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Track software issues via online bug tracker</w:t>
            </w:r>
          </w:p>
          <w:p w14:paraId="650673EC" w14:textId="77777777" w:rsidR="00A219BD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Create manuals and release notes as well as conduct trainings for customers</w:t>
            </w:r>
          </w:p>
          <w:p w14:paraId="0EDAE6BF" w14:textId="4399FEE0" w:rsidR="00A219BD" w:rsidRPr="00D22E5E" w:rsidRDefault="00A219BD" w:rsidP="00832674">
            <w:pPr>
              <w:pStyle w:val="ListParagraph"/>
              <w:numPr>
                <w:ilvl w:val="0"/>
                <w:numId w:val="5"/>
              </w:numPr>
            </w:pPr>
            <w:r>
              <w:t>Manages all phase of software development including enhancements and production support, analyzing requirements and specifications and developing task plans.</w:t>
            </w:r>
          </w:p>
          <w:p w14:paraId="07C723B7" w14:textId="6B2A4B75" w:rsidR="00FF6B66" w:rsidRDefault="00213A4B" w:rsidP="00832674">
            <w:r>
              <w:t>Skills summary:</w:t>
            </w:r>
            <w:r w:rsidR="003541DE">
              <w:t xml:space="preserve"> </w:t>
            </w:r>
            <w:proofErr w:type="spellStart"/>
            <w:r w:rsidR="003541DE">
              <w:t>Laravel</w:t>
            </w:r>
            <w:proofErr w:type="spellEnd"/>
            <w:r w:rsidR="003541DE">
              <w:t xml:space="preserve"> 5.6 | </w:t>
            </w:r>
            <w:proofErr w:type="spellStart"/>
            <w:r w:rsidR="003541DE">
              <w:t>AngularJS</w:t>
            </w:r>
            <w:proofErr w:type="spellEnd"/>
            <w:r w:rsidR="003541DE">
              <w:t xml:space="preserve"> | Mac | </w:t>
            </w:r>
            <w:proofErr w:type="spellStart"/>
            <w:r w:rsidR="003541DE">
              <w:t>Paypal</w:t>
            </w:r>
            <w:proofErr w:type="spellEnd"/>
            <w:r w:rsidR="003541DE">
              <w:t xml:space="preserve"> Integration</w:t>
            </w:r>
            <w:r w:rsidR="005F389A">
              <w:t xml:space="preserve"> | MySQL | </w:t>
            </w:r>
            <w:proofErr w:type="spellStart"/>
            <w:r w:rsidR="005F389A">
              <w:t>Bitbucket</w:t>
            </w:r>
            <w:proofErr w:type="spellEnd"/>
            <w:r w:rsidR="005F389A">
              <w:t xml:space="preserve"> | </w:t>
            </w:r>
            <w:proofErr w:type="spellStart"/>
            <w:r w:rsidR="005F389A">
              <w:t>Github</w:t>
            </w:r>
            <w:proofErr w:type="spellEnd"/>
            <w:r w:rsidR="00FF6B66">
              <w:t xml:space="preserve"> </w:t>
            </w:r>
          </w:p>
          <w:p w14:paraId="5D37BA2B" w14:textId="77777777" w:rsidR="00966A5F" w:rsidRDefault="00966A5F" w:rsidP="00832674">
            <w:pPr>
              <w:pStyle w:val="ListParagraph"/>
            </w:pPr>
          </w:p>
          <w:p w14:paraId="70E80984" w14:textId="07E52B92" w:rsidR="00966A5F" w:rsidRPr="00942C89" w:rsidRDefault="00966A5F" w:rsidP="00832674">
            <w:pPr>
              <w:rPr>
                <w:b/>
              </w:rPr>
            </w:pPr>
            <w:r>
              <w:rPr>
                <w:b/>
              </w:rPr>
              <w:t xml:space="preserve">Junior </w:t>
            </w:r>
            <w:r w:rsidR="00DD4E01">
              <w:rPr>
                <w:b/>
              </w:rPr>
              <w:t>Developer</w:t>
            </w:r>
          </w:p>
          <w:p w14:paraId="10C20C8F" w14:textId="06BBC67B" w:rsidR="00966A5F" w:rsidRPr="00213A4B" w:rsidRDefault="00966A5F" w:rsidP="00832674">
            <w:r w:rsidRPr="00213A4B">
              <w:t>May 2012 – August 2015</w:t>
            </w:r>
          </w:p>
          <w:p w14:paraId="7F688A4F" w14:textId="21F06F02" w:rsidR="00966A5F" w:rsidRPr="00213A4B" w:rsidRDefault="00966A5F" w:rsidP="00832674">
            <w:r w:rsidRPr="00213A4B">
              <w:t xml:space="preserve">TAG formerly </w:t>
            </w:r>
            <w:proofErr w:type="spellStart"/>
            <w:r w:rsidRPr="00213A4B">
              <w:t>Zeresoft</w:t>
            </w:r>
            <w:proofErr w:type="spellEnd"/>
            <w:r w:rsidR="00E12AB1">
              <w:t xml:space="preserve"> (startup company)</w:t>
            </w:r>
          </w:p>
          <w:p w14:paraId="688EFA06" w14:textId="77777777" w:rsidR="00966A5F" w:rsidRDefault="00966A5F" w:rsidP="00832674">
            <w:r w:rsidRPr="00213A4B">
              <w:t>Makati City, Philippines</w:t>
            </w:r>
          </w:p>
          <w:p w14:paraId="1745FE87" w14:textId="5A0076D5" w:rsidR="00213A4B" w:rsidRDefault="00213A4B" w:rsidP="00832674">
            <w:r>
              <w:lastRenderedPageBreak/>
              <w:t>Roles:</w:t>
            </w:r>
          </w:p>
          <w:p w14:paraId="383589A9" w14:textId="26F962A4" w:rsidR="00D86E82" w:rsidRDefault="00527B83" w:rsidP="00D86E82">
            <w:pPr>
              <w:pStyle w:val="ListParagraph"/>
              <w:numPr>
                <w:ilvl w:val="0"/>
                <w:numId w:val="7"/>
              </w:numPr>
            </w:pPr>
            <w:r>
              <w:t>Manage</w:t>
            </w:r>
            <w:r w:rsidR="00BA1352">
              <w:t>d</w:t>
            </w:r>
            <w:r>
              <w:t xml:space="preserve"> and prioritize</w:t>
            </w:r>
            <w:r w:rsidR="00BA1352">
              <w:t>d</w:t>
            </w:r>
            <w:r>
              <w:t xml:space="preserve"> multiple projects</w:t>
            </w:r>
          </w:p>
          <w:p w14:paraId="0A6AEAD5" w14:textId="3F1C3F1D" w:rsidR="00527B83" w:rsidRDefault="00527B83" w:rsidP="00D86E82">
            <w:pPr>
              <w:pStyle w:val="ListParagraph"/>
              <w:numPr>
                <w:ilvl w:val="0"/>
                <w:numId w:val="7"/>
              </w:numPr>
            </w:pPr>
            <w:r>
              <w:t>Developed and maintain system databases using MySQL</w:t>
            </w:r>
          </w:p>
          <w:p w14:paraId="52410239" w14:textId="0BB377BF" w:rsidR="00DD4E01" w:rsidRDefault="00BA1352" w:rsidP="00D86E82">
            <w:pPr>
              <w:pStyle w:val="ListParagraph"/>
              <w:numPr>
                <w:ilvl w:val="0"/>
                <w:numId w:val="7"/>
              </w:numPr>
            </w:pPr>
            <w:r>
              <w:t>Worked</w:t>
            </w:r>
            <w:r w:rsidR="007C5B95">
              <w:t xml:space="preserve"> with 4</w:t>
            </w:r>
            <w:r w:rsidR="00DD4E01">
              <w:t xml:space="preserve"> more junior </w:t>
            </w:r>
            <w:r w:rsidR="007C5B95">
              <w:t>developers and 1 senior developer</w:t>
            </w:r>
          </w:p>
          <w:p w14:paraId="7434DC76" w14:textId="04E61029" w:rsidR="00BA1352" w:rsidRDefault="00BA1352" w:rsidP="00D86E82">
            <w:pPr>
              <w:pStyle w:val="ListParagraph"/>
              <w:numPr>
                <w:ilvl w:val="0"/>
                <w:numId w:val="7"/>
              </w:numPr>
            </w:pPr>
            <w:r>
              <w:t>Worked under pressure</w:t>
            </w:r>
          </w:p>
          <w:p w14:paraId="29B7C2D2" w14:textId="42181E7F" w:rsidR="00E22C3F" w:rsidRDefault="00E22C3F" w:rsidP="00D86E82">
            <w:pPr>
              <w:pStyle w:val="ListParagraph"/>
              <w:numPr>
                <w:ilvl w:val="0"/>
                <w:numId w:val="7"/>
              </w:numPr>
            </w:pPr>
            <w:r>
              <w:t>Troubleshoot and provided continual maintenance to application from user requests and identified bugs.</w:t>
            </w:r>
          </w:p>
          <w:p w14:paraId="4F33C20D" w14:textId="223EFAA1" w:rsidR="004C3170" w:rsidRDefault="00213A4B" w:rsidP="00832674">
            <w:r>
              <w:t xml:space="preserve">Skills summary: </w:t>
            </w:r>
            <w:proofErr w:type="spellStart"/>
            <w:r w:rsidR="00D95CAB">
              <w:t>Yii</w:t>
            </w:r>
            <w:proofErr w:type="spellEnd"/>
            <w:r w:rsidR="00D95CAB">
              <w:t xml:space="preserve"> Framework</w:t>
            </w:r>
            <w:r w:rsidR="005F389A">
              <w:t xml:space="preserve"> | </w:t>
            </w:r>
            <w:proofErr w:type="spellStart"/>
            <w:r w:rsidR="005F389A">
              <w:t>MongoDB</w:t>
            </w:r>
            <w:proofErr w:type="spellEnd"/>
            <w:r w:rsidR="00BC3A85">
              <w:t xml:space="preserve"> </w:t>
            </w:r>
            <w:r w:rsidR="005F389A">
              <w:t xml:space="preserve"> </w:t>
            </w:r>
            <w:r w:rsidR="00BC3A85">
              <w:t xml:space="preserve">| MySQL | </w:t>
            </w:r>
            <w:proofErr w:type="spellStart"/>
            <w:r w:rsidR="00BC3A85">
              <w:t>Bitbucket</w:t>
            </w:r>
            <w:proofErr w:type="spellEnd"/>
            <w:r w:rsidR="00BC3A85">
              <w:t xml:space="preserve"> | </w:t>
            </w:r>
            <w:proofErr w:type="spellStart"/>
            <w:r w:rsidR="00BC3A85">
              <w:t>Github</w:t>
            </w:r>
            <w:proofErr w:type="spellEnd"/>
            <w:r w:rsidR="00BC3A85">
              <w:t xml:space="preserve"> | </w:t>
            </w:r>
            <w:r w:rsidR="00256291">
              <w:t>Ubuntu</w:t>
            </w:r>
          </w:p>
        </w:tc>
      </w:tr>
      <w:tr w:rsidR="006C66E0" w14:paraId="6850FE3D" w14:textId="77777777" w:rsidTr="006C66E0">
        <w:tc>
          <w:tcPr>
            <w:tcW w:w="2694" w:type="dxa"/>
            <w:shd w:val="clear" w:color="auto" w:fill="auto"/>
          </w:tcPr>
          <w:p w14:paraId="59633A2C" w14:textId="39F50F37" w:rsidR="00832674" w:rsidRDefault="00832674" w:rsidP="00832674">
            <w:pPr>
              <w:pStyle w:val="Heading1"/>
            </w:pPr>
            <w:r>
              <w:lastRenderedPageBreak/>
              <w:t>AccompLishments</w:t>
            </w:r>
          </w:p>
        </w:tc>
        <w:tc>
          <w:tcPr>
            <w:tcW w:w="7026" w:type="dxa"/>
            <w:shd w:val="clear" w:color="auto" w:fill="auto"/>
          </w:tcPr>
          <w:p w14:paraId="02A24E23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>Provide a cradle-to-grave oversight of software project management, leading the research, design, development, documentation, testing and rollout of the applications.</w:t>
            </w:r>
          </w:p>
          <w:p w14:paraId="279C4844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>Designed and developed software solutions for continuous improvement of business process.</w:t>
            </w:r>
          </w:p>
          <w:p w14:paraId="318D3159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>Mentored development teams in Agile and RAD practices.</w:t>
            </w:r>
          </w:p>
          <w:p w14:paraId="10AAE93E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 xml:space="preserve">Involved in the development of the automated booking process of day tour, overnight and transportation for </w:t>
            </w:r>
            <w:proofErr w:type="spellStart"/>
            <w:r>
              <w:t>Camaya</w:t>
            </w:r>
            <w:proofErr w:type="spellEnd"/>
            <w:r>
              <w:t xml:space="preserve"> Coast for guest, admins and agents from version 1 to 3 with 24/7 support and maintenance.</w:t>
            </w:r>
          </w:p>
          <w:p w14:paraId="07C2B510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 xml:space="preserve">Automated monitoring system of PDCs for </w:t>
            </w:r>
            <w:proofErr w:type="spellStart"/>
            <w:r>
              <w:t>Camaya</w:t>
            </w:r>
            <w:proofErr w:type="spellEnd"/>
            <w:r>
              <w:t xml:space="preserve"> Coast</w:t>
            </w:r>
          </w:p>
          <w:p w14:paraId="53A8C981" w14:textId="77777777" w:rsidR="00C74A5C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>Twice awarded as employee of the year, 1 each for both companies.</w:t>
            </w:r>
          </w:p>
          <w:p w14:paraId="08B6CFDD" w14:textId="196A5EB2" w:rsidR="00832674" w:rsidRDefault="00C74A5C" w:rsidP="00C74A5C">
            <w:pPr>
              <w:pStyle w:val="ListParagraph"/>
              <w:numPr>
                <w:ilvl w:val="0"/>
                <w:numId w:val="6"/>
              </w:numPr>
            </w:pPr>
            <w:r>
              <w:t>Able to develop and document a simple PHP native e-voting system in 1 week alone</w:t>
            </w:r>
            <w:r w:rsidR="008470A5">
              <w:t>. (</w:t>
            </w:r>
            <w:proofErr w:type="spellStart"/>
            <w:r w:rsidR="008470A5">
              <w:t>Masteral</w:t>
            </w:r>
            <w:proofErr w:type="spellEnd"/>
            <w:r w:rsidR="008470A5">
              <w:t xml:space="preserve"> activity)</w:t>
            </w:r>
          </w:p>
        </w:tc>
      </w:tr>
    </w:tbl>
    <w:tbl>
      <w:tblPr>
        <w:tblW w:w="5026" w:type="pct"/>
        <w:tblLayout w:type="fixed"/>
        <w:tblCellMar>
          <w:left w:w="144" w:type="dxa"/>
          <w:bottom w:w="360" w:type="dxa"/>
          <w:right w:w="144" w:type="dxa"/>
        </w:tblCellMar>
        <w:tblLook w:val="0600" w:firstRow="0" w:lastRow="0" w:firstColumn="0" w:lastColumn="0" w:noHBand="1" w:noVBand="1"/>
        <w:tblDescription w:val="Resume layout table"/>
      </w:tblPr>
      <w:tblGrid>
        <w:gridCol w:w="2993"/>
        <w:gridCol w:w="7863"/>
      </w:tblGrid>
      <w:tr w:rsidR="00E26F10" w14:paraId="2BCEFBDE" w14:textId="77777777" w:rsidTr="006C66E0">
        <w:trPr>
          <w:trHeight w:val="2687"/>
        </w:trPr>
        <w:tc>
          <w:tcPr>
            <w:tcW w:w="2694" w:type="dxa"/>
            <w:shd w:val="clear" w:color="auto" w:fill="auto"/>
          </w:tcPr>
          <w:bookmarkEnd w:id="0"/>
          <w:p w14:paraId="2B934284" w14:textId="77777777" w:rsidR="00832674" w:rsidRDefault="00832674" w:rsidP="00E26F10">
            <w:pPr>
              <w:pStyle w:val="Heading1"/>
            </w:pPr>
            <w:r>
              <w:t>EDUCATION</w:t>
            </w:r>
          </w:p>
        </w:tc>
        <w:tc>
          <w:tcPr>
            <w:tcW w:w="7077" w:type="dxa"/>
            <w:shd w:val="clear" w:color="auto" w:fill="auto"/>
          </w:tcPr>
          <w:p w14:paraId="4B6B7A26" w14:textId="77777777" w:rsidR="00832674" w:rsidRPr="002C6132" w:rsidRDefault="00832674" w:rsidP="00E26F10">
            <w:pPr>
              <w:spacing w:line="240" w:lineRule="auto"/>
              <w:rPr>
                <w:b/>
              </w:rPr>
            </w:pPr>
            <w:r w:rsidRPr="002C6132">
              <w:rPr>
                <w:b/>
              </w:rPr>
              <w:t>Master in Information Systems (MIS)</w:t>
            </w:r>
          </w:p>
          <w:p w14:paraId="7539E67B" w14:textId="77777777" w:rsidR="00832674" w:rsidRDefault="00832674" w:rsidP="00E26F10">
            <w:pPr>
              <w:spacing w:line="240" w:lineRule="auto"/>
            </w:pPr>
            <w:r>
              <w:t>University of the Philippines – Online University</w:t>
            </w:r>
          </w:p>
          <w:p w14:paraId="494C055A" w14:textId="77777777" w:rsidR="00832674" w:rsidRDefault="00832674" w:rsidP="00E26F10">
            <w:pPr>
              <w:spacing w:line="240" w:lineRule="auto"/>
            </w:pPr>
            <w:r>
              <w:t>August 2017 to Present</w:t>
            </w:r>
          </w:p>
          <w:p w14:paraId="04763387" w14:textId="77777777" w:rsidR="00832674" w:rsidRDefault="00832674" w:rsidP="00E26F10">
            <w:pPr>
              <w:spacing w:line="240" w:lineRule="auto"/>
            </w:pPr>
          </w:p>
          <w:p w14:paraId="45A36FC0" w14:textId="77777777" w:rsidR="00832674" w:rsidRPr="002C6132" w:rsidRDefault="00832674" w:rsidP="00E26F10">
            <w:pPr>
              <w:spacing w:line="240" w:lineRule="auto"/>
              <w:rPr>
                <w:b/>
              </w:rPr>
            </w:pPr>
            <w:r w:rsidRPr="002C6132">
              <w:rPr>
                <w:b/>
              </w:rPr>
              <w:t>Bachelor of Science in Computer Science</w:t>
            </w:r>
          </w:p>
          <w:p w14:paraId="2A02EAF3" w14:textId="77777777" w:rsidR="00832674" w:rsidRDefault="00832674" w:rsidP="00E26F10">
            <w:pPr>
              <w:spacing w:line="240" w:lineRule="auto"/>
            </w:pPr>
            <w:r>
              <w:t xml:space="preserve">De La Salle – </w:t>
            </w:r>
            <w:proofErr w:type="spellStart"/>
            <w:r>
              <w:t>Lipa</w:t>
            </w:r>
            <w:proofErr w:type="spellEnd"/>
          </w:p>
          <w:p w14:paraId="00D94F97" w14:textId="7F2C1809" w:rsidR="00832674" w:rsidRDefault="00832674" w:rsidP="00E26F10">
            <w:pPr>
              <w:spacing w:line="240" w:lineRule="auto"/>
            </w:pPr>
            <w:r>
              <w:t>June 2008 – April 2012</w:t>
            </w:r>
          </w:p>
        </w:tc>
      </w:tr>
    </w:tbl>
    <w:p w14:paraId="40DE2F57" w14:textId="5B094735" w:rsidR="00832674" w:rsidRDefault="00832674" w:rsidP="00E26F10">
      <w:pPr>
        <w:spacing w:line="240" w:lineRule="auto"/>
      </w:pPr>
    </w:p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600" w:firstRow="0" w:lastRow="0" w:firstColumn="0" w:lastColumn="0" w:noHBand="1" w:noVBand="1"/>
      </w:tblPr>
      <w:tblGrid>
        <w:gridCol w:w="2993"/>
        <w:gridCol w:w="7807"/>
      </w:tblGrid>
      <w:tr w:rsidR="00832674" w14:paraId="58EF2ABE" w14:textId="77777777" w:rsidTr="006C66E0">
        <w:trPr>
          <w:trHeight w:val="3743"/>
        </w:trPr>
        <w:tc>
          <w:tcPr>
            <w:tcW w:w="2694" w:type="dxa"/>
            <w:shd w:val="clear" w:color="auto" w:fill="auto"/>
          </w:tcPr>
          <w:p w14:paraId="26CAFD1D" w14:textId="5D2A8000" w:rsidR="00832674" w:rsidRDefault="00C74A5C" w:rsidP="00E26F10">
            <w:pPr>
              <w:pStyle w:val="Heading1"/>
            </w:pPr>
            <w:r>
              <w:lastRenderedPageBreak/>
              <w:t>Reference</w:t>
            </w:r>
          </w:p>
        </w:tc>
        <w:tc>
          <w:tcPr>
            <w:tcW w:w="7026" w:type="dxa"/>
            <w:shd w:val="clear" w:color="auto" w:fill="auto"/>
          </w:tcPr>
          <w:p w14:paraId="75B224F5" w14:textId="77777777" w:rsidR="00B51A58" w:rsidRPr="00B51A58" w:rsidRDefault="00B51A58" w:rsidP="00E26F10">
            <w:pPr>
              <w:spacing w:line="240" w:lineRule="auto"/>
              <w:rPr>
                <w:b/>
              </w:rPr>
            </w:pPr>
            <w:r w:rsidRPr="00B51A58">
              <w:rPr>
                <w:b/>
              </w:rPr>
              <w:t xml:space="preserve">Herbert </w:t>
            </w:r>
            <w:proofErr w:type="spellStart"/>
            <w:r w:rsidRPr="00B51A58">
              <w:rPr>
                <w:b/>
              </w:rPr>
              <w:t>Joei</w:t>
            </w:r>
            <w:proofErr w:type="spellEnd"/>
            <w:r w:rsidRPr="00B51A58">
              <w:rPr>
                <w:b/>
              </w:rPr>
              <w:t xml:space="preserve"> </w:t>
            </w:r>
            <w:proofErr w:type="spellStart"/>
            <w:r w:rsidRPr="00B51A58">
              <w:rPr>
                <w:b/>
              </w:rPr>
              <w:t>Bactong</w:t>
            </w:r>
            <w:proofErr w:type="spellEnd"/>
          </w:p>
          <w:p w14:paraId="4E40BACC" w14:textId="77777777" w:rsidR="00B51A58" w:rsidRPr="00B51A58" w:rsidRDefault="00B51A58" w:rsidP="00E26F10">
            <w:pPr>
              <w:spacing w:line="240" w:lineRule="auto"/>
            </w:pPr>
            <w:r w:rsidRPr="00B51A58">
              <w:t>President / Chief Information Officer</w:t>
            </w:r>
          </w:p>
          <w:p w14:paraId="244AFE40" w14:textId="77777777" w:rsidR="00B51A58" w:rsidRPr="00B51A58" w:rsidRDefault="00B51A58" w:rsidP="00E26F10">
            <w:pPr>
              <w:spacing w:line="240" w:lineRule="auto"/>
            </w:pPr>
            <w:proofErr w:type="spellStart"/>
            <w:r w:rsidRPr="00B51A58">
              <w:t>Contextus</w:t>
            </w:r>
            <w:proofErr w:type="spellEnd"/>
            <w:r w:rsidRPr="00B51A58">
              <w:t xml:space="preserve"> Community Technologies Corporation</w:t>
            </w:r>
          </w:p>
          <w:p w14:paraId="75D71FE2" w14:textId="6C08A46E" w:rsidR="00832674" w:rsidRDefault="00B51A58" w:rsidP="00E26F10">
            <w:pPr>
              <w:spacing w:line="240" w:lineRule="auto"/>
            </w:pPr>
            <w:r w:rsidRPr="00B51A58">
              <w:t>09209215216</w:t>
            </w:r>
            <w:r w:rsidRPr="00B51A58">
              <w:rPr>
                <w:b/>
              </w:rPr>
              <w:t xml:space="preserve"> </w:t>
            </w:r>
          </w:p>
        </w:tc>
      </w:tr>
    </w:tbl>
    <w:p w14:paraId="063669C4" w14:textId="4016AC56" w:rsidR="002C74C0" w:rsidRDefault="00866C46"/>
    <w:sectPr w:rsidR="002C74C0" w:rsidSect="00106E10">
      <w:footerReference w:type="default" r:id="rId7"/>
      <w:pgSz w:w="12240" w:h="15840"/>
      <w:pgMar w:top="1701" w:right="720" w:bottom="1701" w:left="720" w:header="720" w:footer="17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0AA51" w14:textId="77777777" w:rsidR="00866C46" w:rsidRDefault="00866C46" w:rsidP="00927723">
      <w:pPr>
        <w:spacing w:after="0" w:line="240" w:lineRule="auto"/>
      </w:pPr>
      <w:r>
        <w:separator/>
      </w:r>
    </w:p>
  </w:endnote>
  <w:endnote w:type="continuationSeparator" w:id="0">
    <w:p w14:paraId="5EE488B8" w14:textId="77777777" w:rsidR="00866C46" w:rsidRDefault="00866C46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9816DC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06E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D5D304" w14:textId="77777777" w:rsidR="00866C46" w:rsidRDefault="00866C46" w:rsidP="00927723">
      <w:pPr>
        <w:spacing w:after="0" w:line="240" w:lineRule="auto"/>
      </w:pPr>
      <w:r>
        <w:separator/>
      </w:r>
    </w:p>
  </w:footnote>
  <w:footnote w:type="continuationSeparator" w:id="0">
    <w:p w14:paraId="0800E69D" w14:textId="77777777" w:rsidR="00866C46" w:rsidRDefault="00866C46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633A"/>
    <w:multiLevelType w:val="hybridMultilevel"/>
    <w:tmpl w:val="DD083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276"/>
    <w:multiLevelType w:val="hybridMultilevel"/>
    <w:tmpl w:val="76D68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A69D5"/>
    <w:multiLevelType w:val="hybridMultilevel"/>
    <w:tmpl w:val="AD32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B3AA3"/>
    <w:multiLevelType w:val="hybridMultilevel"/>
    <w:tmpl w:val="646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4013A"/>
    <w:multiLevelType w:val="hybridMultilevel"/>
    <w:tmpl w:val="9B4C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E1AFA"/>
    <w:multiLevelType w:val="hybridMultilevel"/>
    <w:tmpl w:val="38D49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465F4"/>
    <w:multiLevelType w:val="hybridMultilevel"/>
    <w:tmpl w:val="2E26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51"/>
    <w:rsid w:val="00014A7E"/>
    <w:rsid w:val="00015D79"/>
    <w:rsid w:val="00021117"/>
    <w:rsid w:val="00034C45"/>
    <w:rsid w:val="000435A4"/>
    <w:rsid w:val="00060290"/>
    <w:rsid w:val="00065B51"/>
    <w:rsid w:val="0007120E"/>
    <w:rsid w:val="000872AA"/>
    <w:rsid w:val="000C3829"/>
    <w:rsid w:val="000D4228"/>
    <w:rsid w:val="00100986"/>
    <w:rsid w:val="00106E10"/>
    <w:rsid w:val="00124908"/>
    <w:rsid w:val="00162FC8"/>
    <w:rsid w:val="00163B5A"/>
    <w:rsid w:val="00193A51"/>
    <w:rsid w:val="001D6749"/>
    <w:rsid w:val="002071B7"/>
    <w:rsid w:val="0021351A"/>
    <w:rsid w:val="00213A4B"/>
    <w:rsid w:val="0021459D"/>
    <w:rsid w:val="00256291"/>
    <w:rsid w:val="00256AD5"/>
    <w:rsid w:val="0026433F"/>
    <w:rsid w:val="00285343"/>
    <w:rsid w:val="00293B83"/>
    <w:rsid w:val="002A0447"/>
    <w:rsid w:val="002A6140"/>
    <w:rsid w:val="002C6132"/>
    <w:rsid w:val="002E629D"/>
    <w:rsid w:val="00304722"/>
    <w:rsid w:val="00311378"/>
    <w:rsid w:val="003178C8"/>
    <w:rsid w:val="00317D52"/>
    <w:rsid w:val="00322D7C"/>
    <w:rsid w:val="00335EED"/>
    <w:rsid w:val="003541DE"/>
    <w:rsid w:val="00354B9C"/>
    <w:rsid w:val="00374773"/>
    <w:rsid w:val="0038586F"/>
    <w:rsid w:val="003C724C"/>
    <w:rsid w:val="003D71C3"/>
    <w:rsid w:val="003E3A14"/>
    <w:rsid w:val="003F75C5"/>
    <w:rsid w:val="00417966"/>
    <w:rsid w:val="00426E2A"/>
    <w:rsid w:val="00427090"/>
    <w:rsid w:val="00427139"/>
    <w:rsid w:val="0043199B"/>
    <w:rsid w:val="00460736"/>
    <w:rsid w:val="004825CB"/>
    <w:rsid w:val="0048335A"/>
    <w:rsid w:val="00485F22"/>
    <w:rsid w:val="004A1D34"/>
    <w:rsid w:val="004A5C6E"/>
    <w:rsid w:val="004C3170"/>
    <w:rsid w:val="004D4155"/>
    <w:rsid w:val="004F011B"/>
    <w:rsid w:val="00500D01"/>
    <w:rsid w:val="00527B83"/>
    <w:rsid w:val="00544FAA"/>
    <w:rsid w:val="00574430"/>
    <w:rsid w:val="005824E0"/>
    <w:rsid w:val="00586DD7"/>
    <w:rsid w:val="005917D2"/>
    <w:rsid w:val="005A0630"/>
    <w:rsid w:val="005B241B"/>
    <w:rsid w:val="005C10CB"/>
    <w:rsid w:val="005E0B77"/>
    <w:rsid w:val="005E6299"/>
    <w:rsid w:val="005F389A"/>
    <w:rsid w:val="00612C1F"/>
    <w:rsid w:val="006474B5"/>
    <w:rsid w:val="00656B34"/>
    <w:rsid w:val="006701BE"/>
    <w:rsid w:val="00671159"/>
    <w:rsid w:val="006922F4"/>
    <w:rsid w:val="006A1771"/>
    <w:rsid w:val="006A2F99"/>
    <w:rsid w:val="006A3CE7"/>
    <w:rsid w:val="006C5424"/>
    <w:rsid w:val="006C66E0"/>
    <w:rsid w:val="006D3A84"/>
    <w:rsid w:val="006E7121"/>
    <w:rsid w:val="006E7BD3"/>
    <w:rsid w:val="00701D4F"/>
    <w:rsid w:val="00721F33"/>
    <w:rsid w:val="007349C0"/>
    <w:rsid w:val="00753340"/>
    <w:rsid w:val="0076477B"/>
    <w:rsid w:val="00776D40"/>
    <w:rsid w:val="0079575D"/>
    <w:rsid w:val="007A6ED1"/>
    <w:rsid w:val="007C5B95"/>
    <w:rsid w:val="007E6E51"/>
    <w:rsid w:val="00810B9A"/>
    <w:rsid w:val="00832674"/>
    <w:rsid w:val="00835786"/>
    <w:rsid w:val="00836033"/>
    <w:rsid w:val="00845C3A"/>
    <w:rsid w:val="008470A5"/>
    <w:rsid w:val="00847C77"/>
    <w:rsid w:val="008638DF"/>
    <w:rsid w:val="00866061"/>
    <w:rsid w:val="00866C46"/>
    <w:rsid w:val="00886864"/>
    <w:rsid w:val="0089634F"/>
    <w:rsid w:val="00896ED3"/>
    <w:rsid w:val="008A6618"/>
    <w:rsid w:val="008C04B9"/>
    <w:rsid w:val="008E3F3E"/>
    <w:rsid w:val="009020BB"/>
    <w:rsid w:val="00911535"/>
    <w:rsid w:val="0091684D"/>
    <w:rsid w:val="00927723"/>
    <w:rsid w:val="00940C26"/>
    <w:rsid w:val="00942C89"/>
    <w:rsid w:val="00943A03"/>
    <w:rsid w:val="00953C28"/>
    <w:rsid w:val="009553BD"/>
    <w:rsid w:val="0095708F"/>
    <w:rsid w:val="0096073D"/>
    <w:rsid w:val="00966A5F"/>
    <w:rsid w:val="009D6341"/>
    <w:rsid w:val="009E12D3"/>
    <w:rsid w:val="00A04353"/>
    <w:rsid w:val="00A0459D"/>
    <w:rsid w:val="00A219BD"/>
    <w:rsid w:val="00A310F2"/>
    <w:rsid w:val="00A3510B"/>
    <w:rsid w:val="00A47F54"/>
    <w:rsid w:val="00A72BAB"/>
    <w:rsid w:val="00A80B12"/>
    <w:rsid w:val="00A825F0"/>
    <w:rsid w:val="00A82C24"/>
    <w:rsid w:val="00A95C4A"/>
    <w:rsid w:val="00AA23DF"/>
    <w:rsid w:val="00AA5524"/>
    <w:rsid w:val="00AB4550"/>
    <w:rsid w:val="00B03D8F"/>
    <w:rsid w:val="00B27EB0"/>
    <w:rsid w:val="00B453AC"/>
    <w:rsid w:val="00B50C46"/>
    <w:rsid w:val="00B51A58"/>
    <w:rsid w:val="00B72F33"/>
    <w:rsid w:val="00B84884"/>
    <w:rsid w:val="00BA1352"/>
    <w:rsid w:val="00BA3A1C"/>
    <w:rsid w:val="00BC3A85"/>
    <w:rsid w:val="00BD18E4"/>
    <w:rsid w:val="00BF0B77"/>
    <w:rsid w:val="00BF6443"/>
    <w:rsid w:val="00C04072"/>
    <w:rsid w:val="00C0415B"/>
    <w:rsid w:val="00C124DC"/>
    <w:rsid w:val="00C30E98"/>
    <w:rsid w:val="00C344D8"/>
    <w:rsid w:val="00C45E45"/>
    <w:rsid w:val="00C47FD8"/>
    <w:rsid w:val="00C5363B"/>
    <w:rsid w:val="00C605C4"/>
    <w:rsid w:val="00C74A5C"/>
    <w:rsid w:val="00C92A66"/>
    <w:rsid w:val="00C946A5"/>
    <w:rsid w:val="00CA5D34"/>
    <w:rsid w:val="00CB6AF4"/>
    <w:rsid w:val="00CD2110"/>
    <w:rsid w:val="00CD54E3"/>
    <w:rsid w:val="00CE1C5A"/>
    <w:rsid w:val="00D22E5E"/>
    <w:rsid w:val="00D41BB7"/>
    <w:rsid w:val="00D527DB"/>
    <w:rsid w:val="00D6260D"/>
    <w:rsid w:val="00D664DA"/>
    <w:rsid w:val="00D86E82"/>
    <w:rsid w:val="00D95CAB"/>
    <w:rsid w:val="00DA467F"/>
    <w:rsid w:val="00DA4953"/>
    <w:rsid w:val="00DB35C7"/>
    <w:rsid w:val="00DB6857"/>
    <w:rsid w:val="00DD4E01"/>
    <w:rsid w:val="00DE39D3"/>
    <w:rsid w:val="00DE5674"/>
    <w:rsid w:val="00E009B5"/>
    <w:rsid w:val="00E12AB1"/>
    <w:rsid w:val="00E22C3F"/>
    <w:rsid w:val="00E26F10"/>
    <w:rsid w:val="00E3048C"/>
    <w:rsid w:val="00E63F05"/>
    <w:rsid w:val="00E661FC"/>
    <w:rsid w:val="00E70801"/>
    <w:rsid w:val="00E80371"/>
    <w:rsid w:val="00EC18A7"/>
    <w:rsid w:val="00EC62E0"/>
    <w:rsid w:val="00EE6AF9"/>
    <w:rsid w:val="00F132C7"/>
    <w:rsid w:val="00F144D0"/>
    <w:rsid w:val="00F462A1"/>
    <w:rsid w:val="00F86091"/>
    <w:rsid w:val="00F86ACE"/>
    <w:rsid w:val="00FB0500"/>
    <w:rsid w:val="00FD2232"/>
    <w:rsid w:val="00FF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8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A5300F" w:themeColor="accent1"/>
      </w:pBdr>
      <w:spacing w:after="0" w:line="240" w:lineRule="auto"/>
      <w:jc w:val="right"/>
      <w:outlineLvl w:val="0"/>
    </w:pPr>
    <w:rPr>
      <w:b/>
      <w:bCs/>
      <w:caps/>
      <w:color w:val="7B230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7B230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7B230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7B230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7B230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7B230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F6443"/>
    <w:pPr>
      <w:ind w:left="720"/>
      <w:contextualSpacing/>
    </w:pPr>
  </w:style>
  <w:style w:type="table" w:styleId="TableGrid">
    <w:name w:val="Table Grid"/>
    <w:basedOn w:val="TableNormal"/>
    <w:uiPriority w:val="39"/>
    <w:rsid w:val="00BF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BF64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lladivinatolentino/Library/Containers/com.microsoft.Word/Data/Library/Caches/TM03456621/Basic%20resume.dotx" TargetMode="External"/></Relationships>
</file>

<file path=word/theme/theme1.xml><?xml version="1.0" encoding="utf-8"?>
<a:theme xmlns:a="http://schemas.openxmlformats.org/drawingml/2006/main" name="Theme1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4</Pages>
  <Words>626</Words>
  <Characters>3573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Jella Divina P. Tolentino</cp:lastModifiedBy>
  <cp:revision>3</cp:revision>
  <cp:lastPrinted>2018-05-20T07:22:00Z</cp:lastPrinted>
  <dcterms:created xsi:type="dcterms:W3CDTF">2018-05-20T07:22:00Z</dcterms:created>
  <dcterms:modified xsi:type="dcterms:W3CDTF">2018-05-20T07:23:00Z</dcterms:modified>
</cp:coreProperties>
</file>